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7D5" w:rsidRDefault="005C57D5" w:rsidP="00BE51C7">
      <w:pPr>
        <w:jc w:val="center"/>
        <w:rPr>
          <w:rStyle w:val="apple-style-span"/>
          <w:rFonts w:ascii="Times New Roman" w:hAnsi="Times New Roman" w:cs="Times New Roman"/>
          <w:b/>
          <w:bCs/>
          <w:color w:val="3F529C"/>
          <w:sz w:val="31"/>
          <w:szCs w:val="31"/>
        </w:rPr>
      </w:pPr>
      <w:r w:rsidRPr="00BE51C7">
        <w:rPr>
          <w:rStyle w:val="apple-style-span"/>
          <w:rFonts w:ascii="Times New Roman" w:hAnsi="Times New Roman" w:cs="Times New Roman"/>
          <w:b/>
          <w:bCs/>
          <w:color w:val="3F529C"/>
          <w:sz w:val="31"/>
          <w:szCs w:val="31"/>
        </w:rPr>
        <w:t>DIV Element | div Object</w:t>
      </w:r>
    </w:p>
    <w:p w:rsidR="005C57D5" w:rsidRDefault="005C57D5" w:rsidP="00BE51C7">
      <w:pPr>
        <w:rPr>
          <w:rStyle w:val="Strong"/>
          <w:rFonts w:ascii="Segoe UI" w:hAnsi="Segoe UI" w:cs="Segoe UI"/>
          <w:color w:val="000000"/>
          <w:sz w:val="18"/>
          <w:szCs w:val="18"/>
        </w:rPr>
      </w:pPr>
      <w:r>
        <w:rPr>
          <w:rStyle w:val="Strong"/>
          <w:rFonts w:ascii="Segoe UI" w:hAnsi="Segoe UI" w:cs="Segoe UI"/>
          <w:color w:val="000000"/>
          <w:sz w:val="18"/>
          <w:szCs w:val="18"/>
        </w:rPr>
        <w:t>Attributes/Properties</w:t>
      </w:r>
    </w:p>
    <w:tbl>
      <w:tblPr>
        <w:tblW w:w="8506" w:type="dxa"/>
        <w:jc w:val="center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0A0"/>
      </w:tblPr>
      <w:tblGrid>
        <w:gridCol w:w="2429"/>
        <w:gridCol w:w="2202"/>
        <w:gridCol w:w="3875"/>
      </w:tblGrid>
      <w:tr w:rsidR="005C57D5" w:rsidRPr="00A806C7">
        <w:trPr>
          <w:trHeight w:val="285"/>
          <w:jc w:val="center"/>
        </w:trPr>
        <w:tc>
          <w:tcPr>
            <w:tcW w:w="0" w:type="auto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after="0" w:line="240" w:lineRule="auto"/>
              <w:rPr>
                <w:rFonts w:ascii="Segoe UI" w:hAnsi="Segoe UI" w:cs="Segoe UI"/>
                <w:color w:val="000000"/>
                <w:sz w:val="26"/>
                <w:szCs w:val="26"/>
              </w:rPr>
            </w:pPr>
            <w:r w:rsidRPr="00BE51C7">
              <w:rPr>
                <w:rFonts w:ascii="Segoe UI" w:hAnsi="Segoe UI" w:cs="Segoe UI"/>
                <w:color w:val="000000"/>
                <w:sz w:val="26"/>
                <w:szCs w:val="26"/>
              </w:rPr>
              <w:t>Attribute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after="0" w:line="240" w:lineRule="auto"/>
              <w:rPr>
                <w:rFonts w:ascii="Segoe UI" w:hAnsi="Segoe UI" w:cs="Segoe UI"/>
                <w:color w:val="000000"/>
                <w:sz w:val="26"/>
                <w:szCs w:val="26"/>
              </w:rPr>
            </w:pPr>
            <w:r w:rsidRPr="00BE51C7">
              <w:rPr>
                <w:rFonts w:ascii="Segoe UI" w:hAnsi="Segoe UI" w:cs="Segoe UI"/>
                <w:color w:val="000000"/>
                <w:sz w:val="26"/>
                <w:szCs w:val="26"/>
              </w:rPr>
              <w:t>Property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</w:tcBorders>
            <w:shd w:val="clear" w:color="auto" w:fill="E5E5E5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after="0" w:line="240" w:lineRule="auto"/>
              <w:rPr>
                <w:rFonts w:ascii="Segoe UI" w:hAnsi="Segoe UI" w:cs="Segoe UI"/>
                <w:color w:val="000000"/>
                <w:sz w:val="26"/>
                <w:szCs w:val="26"/>
              </w:rPr>
            </w:pPr>
            <w:r w:rsidRPr="00BE51C7">
              <w:rPr>
                <w:rFonts w:ascii="Segoe UI" w:hAnsi="Segoe UI" w:cs="Segoe UI"/>
                <w:color w:val="000000"/>
                <w:sz w:val="26"/>
                <w:szCs w:val="26"/>
              </w:rPr>
              <w:t>Description</w:t>
            </w:r>
          </w:p>
        </w:tc>
      </w:tr>
      <w:tr w:rsidR="005C57D5" w:rsidRPr="00A806C7">
        <w:trPr>
          <w:jc w:val="center"/>
        </w:trPr>
        <w:tc>
          <w:tcPr>
            <w:tcW w:w="0" w:type="auto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" w:history="1">
              <w:r w:rsidRPr="00BE51C7">
                <w:rPr>
                  <w:rFonts w:ascii="Times New Roman" w:hAnsi="Times New Roman" w:cs="Times New Roman"/>
                  <w:color w:val="960BB4"/>
                  <w:sz w:val="24"/>
                  <w:szCs w:val="24"/>
                </w:rPr>
                <w:t>ACCESSKEY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5" w:history="1">
              <w:r w:rsidRPr="00BE51C7">
                <w:rPr>
                  <w:rFonts w:ascii="Times New Roman" w:hAnsi="Times New Roman" w:cs="Times New Roman"/>
                  <w:color w:val="960BB4"/>
                  <w:sz w:val="24"/>
                  <w:szCs w:val="24"/>
                </w:rPr>
                <w:t>accessKey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00522A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Tập hợp hoặc lấy khóa truy cập cho đối tượng.</w:t>
            </w:r>
          </w:p>
        </w:tc>
      </w:tr>
      <w:tr w:rsidR="005C57D5" w:rsidRPr="00A806C7">
        <w:trPr>
          <w:jc w:val="center"/>
        </w:trPr>
        <w:tc>
          <w:tcPr>
            <w:tcW w:w="0" w:type="auto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Pr="00BE51C7">
                <w:rPr>
                  <w:rFonts w:ascii="Times New Roman" w:hAnsi="Times New Roman" w:cs="Times New Roman"/>
                  <w:color w:val="1364C4"/>
                  <w:sz w:val="24"/>
                  <w:szCs w:val="24"/>
                </w:rPr>
                <w:t>ALIGN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Pr="00BE51C7">
                <w:rPr>
                  <w:rFonts w:ascii="Times New Roman" w:hAnsi="Times New Roman" w:cs="Times New Roman"/>
                  <w:color w:val="1364C4"/>
                  <w:sz w:val="24"/>
                  <w:szCs w:val="24"/>
                </w:rPr>
                <w:t>align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00522A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Tập hợp hoặc lấy sự canh chỉnh của đối tượng cân đối so với màn hình hiển thị hoặc bảng.</w:t>
            </w:r>
          </w:p>
        </w:tc>
      </w:tr>
      <w:tr w:rsidR="005C57D5" w:rsidRPr="00A806C7">
        <w:trPr>
          <w:jc w:val="center"/>
        </w:trPr>
        <w:tc>
          <w:tcPr>
            <w:tcW w:w="0" w:type="auto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Pr="00BE51C7">
                <w:rPr>
                  <w:rFonts w:ascii="Times New Roman" w:hAnsi="Times New Roman" w:cs="Times New Roman"/>
                  <w:color w:val="1364C4"/>
                  <w:sz w:val="24"/>
                  <w:szCs w:val="24"/>
                </w:rPr>
                <w:t>aria-activedescendant</w:t>
              </w:r>
            </w:hyperlink>
            <w:r w:rsidRPr="00BE51C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A806C7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new" o:spid="_x0000_i1025" type="#_x0000_t75" alt="New for Windows Internet Explorer 8" style="width:.75pt;height:.75pt;visibility:visible">
                  <v:imagedata r:id="rId9" o:title=""/>
                </v:shape>
              </w:pict>
            </w:r>
            <w:r w:rsidRPr="00BE51C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Pr="00BE51C7">
                <w:rPr>
                  <w:rFonts w:ascii="Times New Roman" w:hAnsi="Times New Roman" w:cs="Times New Roman"/>
                  <w:color w:val="1364C4"/>
                  <w:sz w:val="24"/>
                  <w:szCs w:val="24"/>
                </w:rPr>
                <w:t>ariaActivedescendant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00522A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Tập hợp hoặc lấy các thành phần con đang hoạt động</w:t>
            </w:r>
            <w:r w:rsidRPr="00BE51C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C57D5" w:rsidRPr="00A806C7">
        <w:trPr>
          <w:jc w:val="center"/>
        </w:trPr>
        <w:tc>
          <w:tcPr>
            <w:tcW w:w="0" w:type="auto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history="1">
              <w:r w:rsidRPr="00BE51C7">
                <w:rPr>
                  <w:rFonts w:ascii="Times New Roman" w:hAnsi="Times New Roman" w:cs="Times New Roman"/>
                  <w:color w:val="1364C4"/>
                  <w:sz w:val="24"/>
                  <w:szCs w:val="24"/>
                </w:rPr>
                <w:t>aria-busy</w:t>
              </w:r>
            </w:hyperlink>
            <w:r w:rsidRPr="00BE51C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A806C7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i1026" type="#_x0000_t75" alt="New for Internet Explorer 8" style="width:.75pt;height:.75pt;visibility:visible">
                  <v:imagedata r:id="rId9" o:title=""/>
                </v:shape>
              </w:pict>
            </w:r>
            <w:r w:rsidRPr="00BE51C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history="1">
              <w:r w:rsidRPr="00BE51C7">
                <w:rPr>
                  <w:rFonts w:ascii="Times New Roman" w:hAnsi="Times New Roman" w:cs="Times New Roman"/>
                  <w:color w:val="1364C4"/>
                  <w:sz w:val="24"/>
                  <w:szCs w:val="24"/>
                </w:rPr>
                <w:t>ariaBusy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57231A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Tập hợp hoặc lấy một giá trị chỉ ra có miền tồn tại đã hoàn thành cập nhật không.</w:t>
            </w:r>
          </w:p>
        </w:tc>
      </w:tr>
      <w:tr w:rsidR="005C57D5" w:rsidRPr="00A806C7">
        <w:trPr>
          <w:jc w:val="center"/>
        </w:trPr>
        <w:tc>
          <w:tcPr>
            <w:tcW w:w="0" w:type="auto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history="1">
              <w:r w:rsidRPr="00BE51C7">
                <w:rPr>
                  <w:rFonts w:ascii="Times New Roman" w:hAnsi="Times New Roman" w:cs="Times New Roman"/>
                  <w:color w:val="1364C4"/>
                  <w:sz w:val="24"/>
                  <w:szCs w:val="24"/>
                </w:rPr>
                <w:t>aria-checked</w:t>
              </w:r>
            </w:hyperlink>
            <w:r w:rsidRPr="00BE51C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A806C7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i1027" type="#_x0000_t75" alt="New for Internet Explorer 8" style="width:.75pt;height:.75pt;visibility:visible">
                  <v:imagedata r:id="rId9" o:title=""/>
                </v:shape>
              </w:pict>
            </w:r>
            <w:r w:rsidRPr="00BE51C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4" w:history="1">
              <w:r w:rsidRPr="00BE51C7">
                <w:rPr>
                  <w:rFonts w:ascii="Times New Roman" w:hAnsi="Times New Roman" w:cs="Times New Roman"/>
                  <w:color w:val="1364C4"/>
                  <w:sz w:val="24"/>
                  <w:szCs w:val="24"/>
                </w:rPr>
                <w:t>ariaChecked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437B74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Tập hợp hoặc lấy trạng thái checked cho thành phần này</w:t>
            </w:r>
            <w:r w:rsidRPr="00BE51C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C57D5" w:rsidRPr="00A806C7">
        <w:trPr>
          <w:jc w:val="center"/>
        </w:trPr>
        <w:tc>
          <w:tcPr>
            <w:tcW w:w="0" w:type="auto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5" w:history="1">
              <w:r w:rsidRPr="00BE51C7">
                <w:rPr>
                  <w:rFonts w:ascii="Times New Roman" w:hAnsi="Times New Roman" w:cs="Times New Roman"/>
                  <w:color w:val="1364C4"/>
                  <w:sz w:val="24"/>
                  <w:szCs w:val="24"/>
                </w:rPr>
                <w:t>aria-controls</w:t>
              </w:r>
            </w:hyperlink>
            <w:r w:rsidRPr="00BE51C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A806C7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i1028" type="#_x0000_t75" alt="New for Internet Explorer 8" style="width:.75pt;height:.75pt;visibility:visible">
                  <v:imagedata r:id="rId9" o:title=""/>
                </v:shape>
              </w:pict>
            </w:r>
            <w:r w:rsidRPr="00BE51C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6" w:history="1">
              <w:r w:rsidRPr="00BE51C7">
                <w:rPr>
                  <w:rFonts w:ascii="Times New Roman" w:hAnsi="Times New Roman" w:cs="Times New Roman"/>
                  <w:color w:val="1364C4"/>
                  <w:sz w:val="24"/>
                  <w:szCs w:val="24"/>
                </w:rPr>
                <w:t>ariaControls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C6B3E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Tập hợp hoặc lấy danh sách các thành phần được điều khiển bởi các thành phần hiện tại</w:t>
            </w:r>
            <w:r w:rsidRPr="00BE51C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C57D5" w:rsidRPr="00A806C7">
        <w:trPr>
          <w:jc w:val="center"/>
        </w:trPr>
        <w:tc>
          <w:tcPr>
            <w:tcW w:w="0" w:type="auto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7" w:history="1">
              <w:r w:rsidRPr="00BE51C7">
                <w:rPr>
                  <w:rFonts w:ascii="Times New Roman" w:hAnsi="Times New Roman" w:cs="Times New Roman"/>
                  <w:color w:val="1364C4"/>
                  <w:sz w:val="24"/>
                  <w:szCs w:val="24"/>
                </w:rPr>
                <w:t>aria-describedby</w:t>
              </w:r>
            </w:hyperlink>
            <w:r w:rsidRPr="00BE51C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A806C7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i1029" type="#_x0000_t75" alt="New for Internet Explorer 8" style="width:.75pt;height:.75pt;visibility:visible">
                  <v:imagedata r:id="rId9" o:title=""/>
                </v:shape>
              </w:pict>
            </w:r>
            <w:r w:rsidRPr="00BE51C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8" w:history="1">
              <w:r w:rsidRPr="00BE51C7">
                <w:rPr>
                  <w:rFonts w:ascii="Times New Roman" w:hAnsi="Times New Roman" w:cs="Times New Roman"/>
                  <w:color w:val="1364C4"/>
                  <w:sz w:val="24"/>
                  <w:szCs w:val="24"/>
                </w:rPr>
                <w:t>ariaDescribedby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3C117B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Tập hợp hoặc lấy một danh sách các thành phần mô tả các đối tượng hiện tại.</w:t>
            </w:r>
          </w:p>
        </w:tc>
      </w:tr>
      <w:tr w:rsidR="005C57D5" w:rsidRPr="00A806C7">
        <w:trPr>
          <w:jc w:val="center"/>
        </w:trPr>
        <w:tc>
          <w:tcPr>
            <w:tcW w:w="0" w:type="auto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9" w:history="1">
              <w:r w:rsidRPr="00BE51C7">
                <w:rPr>
                  <w:rFonts w:ascii="Times New Roman" w:hAnsi="Times New Roman" w:cs="Times New Roman"/>
                  <w:color w:val="1364C4"/>
                  <w:sz w:val="24"/>
                  <w:szCs w:val="24"/>
                </w:rPr>
                <w:t>aria-disabled</w:t>
              </w:r>
            </w:hyperlink>
            <w:r w:rsidRPr="00BE51C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A806C7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i1030" type="#_x0000_t75" alt="New for Internet Explorer 8" style="width:.75pt;height:.75pt;visibility:visible">
                  <v:imagedata r:id="rId9" o:title=""/>
                </v:shape>
              </w:pict>
            </w:r>
            <w:r w:rsidRPr="00BE51C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0" w:history="1">
              <w:r w:rsidRPr="00BE51C7">
                <w:rPr>
                  <w:rFonts w:ascii="Times New Roman" w:hAnsi="Times New Roman" w:cs="Times New Roman"/>
                  <w:color w:val="1364C4"/>
                  <w:sz w:val="24"/>
                  <w:szCs w:val="24"/>
                </w:rPr>
                <w:t>ariaDisabled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174173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Tập hơp hoặc lấy trạng thái </w:t>
            </w:r>
            <w:r w:rsidRPr="00E567EA">
              <w:rPr>
                <w:rFonts w:ascii="Times New Roman" w:hAnsi="Times New Roman" w:cs="Times New Roman"/>
                <w:sz w:val="24"/>
                <w:szCs w:val="24"/>
              </w:rPr>
              <w:t>disabled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của thành phần này.</w:t>
            </w:r>
          </w:p>
        </w:tc>
      </w:tr>
      <w:tr w:rsidR="005C57D5" w:rsidRPr="00A806C7">
        <w:trPr>
          <w:jc w:val="center"/>
        </w:trPr>
        <w:tc>
          <w:tcPr>
            <w:tcW w:w="0" w:type="auto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1" w:history="1">
              <w:r w:rsidRPr="00BE51C7">
                <w:rPr>
                  <w:rFonts w:ascii="Times New Roman" w:hAnsi="Times New Roman" w:cs="Times New Roman"/>
                  <w:color w:val="1364C4"/>
                  <w:sz w:val="24"/>
                  <w:szCs w:val="24"/>
                </w:rPr>
                <w:t>aria-expanded</w:t>
              </w:r>
            </w:hyperlink>
            <w:r w:rsidRPr="00BE51C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A806C7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i1031" type="#_x0000_t75" alt="New for Internet Explorer 8" style="width:.75pt;height:.75pt;visibility:visible">
                  <v:imagedata r:id="rId9" o:title=""/>
                </v:shape>
              </w:pict>
            </w:r>
            <w:r w:rsidRPr="00BE51C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2" w:history="1">
              <w:r w:rsidRPr="00BE51C7">
                <w:rPr>
                  <w:rFonts w:ascii="Times New Roman" w:hAnsi="Times New Roman" w:cs="Times New Roman"/>
                  <w:color w:val="1364C4"/>
                  <w:sz w:val="24"/>
                  <w:szCs w:val="24"/>
                </w:rPr>
                <w:t>ariaExpanded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242860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Tập hơp hoặc lấy trạng thái </w:t>
            </w:r>
            <w:r w:rsidRPr="004E2393">
              <w:rPr>
                <w:rFonts w:ascii="Times New Roman" w:hAnsi="Times New Roman" w:cs="Times New Roman"/>
                <w:sz w:val="24"/>
                <w:szCs w:val="24"/>
              </w:rPr>
              <w:t xml:space="preserve">expanded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cho thành phần này.</w:t>
            </w:r>
          </w:p>
        </w:tc>
      </w:tr>
      <w:tr w:rsidR="005C57D5" w:rsidRPr="00A806C7">
        <w:trPr>
          <w:jc w:val="center"/>
        </w:trPr>
        <w:tc>
          <w:tcPr>
            <w:tcW w:w="0" w:type="auto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3" w:history="1">
              <w:r w:rsidRPr="00BE51C7">
                <w:rPr>
                  <w:rFonts w:ascii="Times New Roman" w:hAnsi="Times New Roman" w:cs="Times New Roman"/>
                  <w:color w:val="1364C4"/>
                  <w:sz w:val="24"/>
                  <w:szCs w:val="24"/>
                </w:rPr>
                <w:t>aria-flowto</w:t>
              </w:r>
            </w:hyperlink>
            <w:r w:rsidRPr="00BE51C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A806C7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i1032" type="#_x0000_t75" alt="New for Internet Explorer 8" style="width:.75pt;height:.75pt;visibility:visible">
                  <v:imagedata r:id="rId9" o:title=""/>
                </v:shape>
              </w:pict>
            </w:r>
            <w:r w:rsidRPr="00BE51C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4" w:history="1">
              <w:r w:rsidRPr="00BE51C7">
                <w:rPr>
                  <w:rFonts w:ascii="Times New Roman" w:hAnsi="Times New Roman" w:cs="Times New Roman"/>
                  <w:color w:val="1364C4"/>
                  <w:sz w:val="24"/>
                  <w:szCs w:val="24"/>
                </w:rPr>
                <w:t>ariaFlowto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8707E9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Tập hợp hoặc lấy đề nghị đọc theo thứ tự của nội dung</w:t>
            </w:r>
            <w:r w:rsidRPr="00BE51C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C57D5" w:rsidRPr="00A806C7">
        <w:trPr>
          <w:jc w:val="center"/>
        </w:trPr>
        <w:tc>
          <w:tcPr>
            <w:tcW w:w="0" w:type="auto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5" w:history="1">
              <w:r w:rsidRPr="00BE51C7">
                <w:rPr>
                  <w:rFonts w:ascii="Times New Roman" w:hAnsi="Times New Roman" w:cs="Times New Roman"/>
                  <w:color w:val="1364C4"/>
                  <w:sz w:val="24"/>
                  <w:szCs w:val="24"/>
                </w:rPr>
                <w:t>aria-haspopup</w:t>
              </w:r>
            </w:hyperlink>
            <w:r w:rsidRPr="00BE51C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A806C7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i1033" type="#_x0000_t75" alt="New for Internet Explorer 8" style="width:.75pt;height:.75pt;visibility:visible">
                  <v:imagedata r:id="rId9" o:title=""/>
                </v:shape>
              </w:pict>
            </w:r>
            <w:r w:rsidRPr="00BE51C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6" w:history="1">
              <w:r w:rsidRPr="00BE51C7">
                <w:rPr>
                  <w:rFonts w:ascii="Times New Roman" w:hAnsi="Times New Roman" w:cs="Times New Roman"/>
                  <w:color w:val="1364C4"/>
                  <w:sz w:val="24"/>
                  <w:szCs w:val="24"/>
                </w:rPr>
                <w:t>ariaHaspopup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8707E9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Tập hợp hoặc lấy một giá trị chỉ ra các thành phần này có thể hiển thị một cửa sổ pop-up không</w:t>
            </w:r>
            <w:r w:rsidRPr="00BE51C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C57D5" w:rsidRPr="00A806C7">
        <w:trPr>
          <w:jc w:val="center"/>
        </w:trPr>
        <w:tc>
          <w:tcPr>
            <w:tcW w:w="0" w:type="auto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7" w:history="1">
              <w:r w:rsidRPr="00BE51C7">
                <w:rPr>
                  <w:rFonts w:ascii="Times New Roman" w:hAnsi="Times New Roman" w:cs="Times New Roman"/>
                  <w:color w:val="1364C4"/>
                  <w:sz w:val="24"/>
                  <w:szCs w:val="24"/>
                </w:rPr>
                <w:t>aria-hidden</w:t>
              </w:r>
            </w:hyperlink>
            <w:r w:rsidRPr="00BE51C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A806C7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i1034" type="#_x0000_t75" alt="New for Internet Explorer 8" style="width:.75pt;height:.75pt;visibility:visible">
                  <v:imagedata r:id="rId9" o:title=""/>
                </v:shape>
              </w:pict>
            </w:r>
            <w:r w:rsidRPr="00BE51C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8" w:history="1">
              <w:r w:rsidRPr="00BE51C7">
                <w:rPr>
                  <w:rFonts w:ascii="Times New Roman" w:hAnsi="Times New Roman" w:cs="Times New Roman"/>
                  <w:color w:val="1364C4"/>
                  <w:sz w:val="24"/>
                  <w:szCs w:val="24"/>
                </w:rPr>
                <w:t>ariaHidden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D33C9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Tập hợp hoặc lấy trạng thái hidden cho thành phần này</w:t>
            </w:r>
            <w:r w:rsidRPr="00BE51C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C57D5" w:rsidRPr="00A806C7">
        <w:trPr>
          <w:jc w:val="center"/>
        </w:trPr>
        <w:tc>
          <w:tcPr>
            <w:tcW w:w="0" w:type="auto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9" w:history="1">
              <w:r w:rsidRPr="00BE51C7">
                <w:rPr>
                  <w:rFonts w:ascii="Times New Roman" w:hAnsi="Times New Roman" w:cs="Times New Roman"/>
                  <w:color w:val="1364C4"/>
                  <w:sz w:val="24"/>
                  <w:szCs w:val="24"/>
                </w:rPr>
                <w:t>aria-invalid</w:t>
              </w:r>
            </w:hyperlink>
            <w:r w:rsidRPr="00BE51C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A806C7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i1035" type="#_x0000_t75" alt="New for Internet Explorer 8" style="width:.75pt;height:.75pt;visibility:visible">
                  <v:imagedata r:id="rId9" o:title=""/>
                </v:shape>
              </w:pict>
            </w:r>
            <w:r w:rsidRPr="00BE51C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0" w:history="1">
              <w:r w:rsidRPr="00BE51C7">
                <w:rPr>
                  <w:rFonts w:ascii="Times New Roman" w:hAnsi="Times New Roman" w:cs="Times New Roman"/>
                  <w:color w:val="1364C4"/>
                  <w:sz w:val="24"/>
                  <w:szCs w:val="24"/>
                </w:rPr>
                <w:t>ariaInvalid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47658A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Tập hợp hoặc lấy trạng thái errors cho thành phần này</w:t>
            </w:r>
            <w:r w:rsidRPr="00BE51C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C57D5" w:rsidRPr="00A806C7">
        <w:trPr>
          <w:jc w:val="center"/>
        </w:trPr>
        <w:tc>
          <w:tcPr>
            <w:tcW w:w="0" w:type="auto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1" w:history="1">
              <w:r w:rsidRPr="00BE51C7">
                <w:rPr>
                  <w:rFonts w:ascii="Times New Roman" w:hAnsi="Times New Roman" w:cs="Times New Roman"/>
                  <w:color w:val="1364C4"/>
                  <w:sz w:val="24"/>
                  <w:szCs w:val="24"/>
                </w:rPr>
                <w:t>aria-labelledby</w:t>
              </w:r>
            </w:hyperlink>
            <w:r w:rsidRPr="00BE51C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A806C7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i1036" type="#_x0000_t75" alt="New for Internet Explorer 8" style="width:.75pt;height:.75pt;visibility:visible">
                  <v:imagedata r:id="rId9" o:title=""/>
                </v:shape>
              </w:pict>
            </w:r>
            <w:r w:rsidRPr="00BE51C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2" w:history="1">
              <w:r w:rsidRPr="00BE51C7">
                <w:rPr>
                  <w:rFonts w:ascii="Times New Roman" w:hAnsi="Times New Roman" w:cs="Times New Roman"/>
                  <w:color w:val="1364C4"/>
                  <w:sz w:val="24"/>
                  <w:szCs w:val="24"/>
                </w:rPr>
                <w:t>ariaLabelledby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Tập hợp hoặc lấy danh sách các thành phần cung cấp một nhãn cho đối tượng hiện hành.</w:t>
            </w:r>
          </w:p>
        </w:tc>
      </w:tr>
      <w:tr w:rsidR="005C57D5" w:rsidRPr="00A806C7">
        <w:trPr>
          <w:jc w:val="center"/>
        </w:trPr>
        <w:tc>
          <w:tcPr>
            <w:tcW w:w="0" w:type="auto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3" w:history="1">
              <w:r w:rsidRPr="00BE51C7">
                <w:rPr>
                  <w:rFonts w:ascii="Times New Roman" w:hAnsi="Times New Roman" w:cs="Times New Roman"/>
                  <w:color w:val="1364C4"/>
                  <w:sz w:val="24"/>
                  <w:szCs w:val="24"/>
                </w:rPr>
                <w:t>aria-level</w:t>
              </w:r>
            </w:hyperlink>
            <w:r w:rsidRPr="00BE51C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A806C7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i1037" type="#_x0000_t75" alt="New for Internet Explorer 8" style="width:.75pt;height:.75pt;visibility:visible">
                  <v:imagedata r:id="rId9" o:title=""/>
                </v:shape>
              </w:pict>
            </w:r>
            <w:r w:rsidRPr="00BE51C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4" w:history="1">
              <w:r w:rsidRPr="00BE51C7">
                <w:rPr>
                  <w:rFonts w:ascii="Times New Roman" w:hAnsi="Times New Roman" w:cs="Times New Roman"/>
                  <w:color w:val="1364C4"/>
                  <w:sz w:val="24"/>
                  <w:szCs w:val="24"/>
                </w:rPr>
                <w:t>ariaLevel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5D6753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Tập hợp hoặc lấy  mức của các thành phần này.</w:t>
            </w:r>
          </w:p>
        </w:tc>
      </w:tr>
      <w:tr w:rsidR="005C57D5" w:rsidRPr="00A806C7">
        <w:trPr>
          <w:jc w:val="center"/>
        </w:trPr>
        <w:tc>
          <w:tcPr>
            <w:tcW w:w="0" w:type="auto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5" w:history="1">
              <w:r w:rsidRPr="00BE51C7">
                <w:rPr>
                  <w:rFonts w:ascii="Times New Roman" w:hAnsi="Times New Roman" w:cs="Times New Roman"/>
                  <w:color w:val="1364C4"/>
                  <w:sz w:val="24"/>
                  <w:szCs w:val="24"/>
                </w:rPr>
                <w:t>aria-live</w:t>
              </w:r>
            </w:hyperlink>
            <w:r w:rsidRPr="00BE51C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A806C7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i1038" type="#_x0000_t75" alt="New for Internet Explorer 8" style="width:.75pt;height:.75pt;visibility:visible">
                  <v:imagedata r:id="rId9" o:title=""/>
                </v:shape>
              </w:pict>
            </w:r>
            <w:r w:rsidRPr="00BE51C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6" w:history="1">
              <w:r w:rsidRPr="00BE51C7">
                <w:rPr>
                  <w:rFonts w:ascii="Times New Roman" w:hAnsi="Times New Roman" w:cs="Times New Roman"/>
                  <w:color w:val="1364C4"/>
                  <w:sz w:val="24"/>
                  <w:szCs w:val="24"/>
                </w:rPr>
                <w:t>ariaLive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Tập hợp hoặc lấy công nghệ trợ giúp thông báo cập nhật đến miền tồn tại như thế nào</w:t>
            </w:r>
            <w:r w:rsidRPr="00BE51C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C57D5" w:rsidRPr="00A806C7">
        <w:trPr>
          <w:jc w:val="center"/>
        </w:trPr>
        <w:tc>
          <w:tcPr>
            <w:tcW w:w="0" w:type="auto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7" w:history="1">
              <w:r w:rsidRPr="00BE51C7">
                <w:rPr>
                  <w:rFonts w:ascii="Times New Roman" w:hAnsi="Times New Roman" w:cs="Times New Roman"/>
                  <w:color w:val="1364C4"/>
                  <w:sz w:val="24"/>
                  <w:szCs w:val="24"/>
                </w:rPr>
                <w:t>aria-multiselect</w:t>
              </w:r>
            </w:hyperlink>
            <w:r w:rsidRPr="00BE51C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A806C7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i1039" type="#_x0000_t75" alt="New for Internet Explorer 8" style="width:.75pt;height:.75pt;visibility:visible">
                  <v:imagedata r:id="rId9" o:title=""/>
                </v:shape>
              </w:pict>
            </w:r>
            <w:r w:rsidRPr="00BE51C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8" w:history="1">
              <w:r w:rsidRPr="00BE51C7">
                <w:rPr>
                  <w:rFonts w:ascii="Times New Roman" w:hAnsi="Times New Roman" w:cs="Times New Roman"/>
                  <w:color w:val="1364C4"/>
                  <w:sz w:val="24"/>
                  <w:szCs w:val="24"/>
                </w:rPr>
                <w:t>ariaMultiselect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Tập hợp hoặc lấy trạng thái </w:t>
            </w:r>
            <w:r w:rsidRPr="008E650B">
              <w:rPr>
                <w:rFonts w:ascii="Times New Roman" w:hAnsi="Times New Roman" w:cs="Times New Roman"/>
                <w:sz w:val="24"/>
                <w:szCs w:val="24"/>
              </w:rPr>
              <w:t>multiple-selection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của thành phần này</w:t>
            </w:r>
            <w:r w:rsidRPr="00BE51C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C57D5" w:rsidRPr="00A806C7">
        <w:trPr>
          <w:jc w:val="center"/>
        </w:trPr>
        <w:tc>
          <w:tcPr>
            <w:tcW w:w="0" w:type="auto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9" w:history="1">
              <w:r w:rsidRPr="00BE51C7">
                <w:rPr>
                  <w:rFonts w:ascii="Times New Roman" w:hAnsi="Times New Roman" w:cs="Times New Roman"/>
                  <w:color w:val="1364C4"/>
                  <w:sz w:val="24"/>
                  <w:szCs w:val="24"/>
                </w:rPr>
                <w:t>aria-owns</w:t>
              </w:r>
            </w:hyperlink>
            <w:r w:rsidRPr="00BE51C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A806C7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i1040" type="#_x0000_t75" alt="New for Internet Explorer 8" style="width:.75pt;height:.75pt;visibility:visible">
                  <v:imagedata r:id="rId9" o:title=""/>
                </v:shape>
              </w:pict>
            </w:r>
            <w:r w:rsidRPr="00BE51C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0" w:history="1">
              <w:r w:rsidRPr="00BE51C7">
                <w:rPr>
                  <w:rFonts w:ascii="Times New Roman" w:hAnsi="Times New Roman" w:cs="Times New Roman"/>
                  <w:color w:val="1364C4"/>
                  <w:sz w:val="24"/>
                  <w:szCs w:val="24"/>
                </w:rPr>
                <w:t>ariaOwns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Tập hợp hoặc lấy một danh sách các đối tượng con, bao gồm các thành phần không phải là con của các đối tượng hiện tại</w:t>
            </w:r>
            <w:r w:rsidRPr="00BE51C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C57D5" w:rsidRPr="00A806C7">
        <w:trPr>
          <w:jc w:val="center"/>
        </w:trPr>
        <w:tc>
          <w:tcPr>
            <w:tcW w:w="0" w:type="auto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1" w:history="1">
              <w:r w:rsidRPr="00BE51C7">
                <w:rPr>
                  <w:rFonts w:ascii="Times New Roman" w:hAnsi="Times New Roman" w:cs="Times New Roman"/>
                  <w:color w:val="1364C4"/>
                  <w:sz w:val="24"/>
                  <w:szCs w:val="24"/>
                </w:rPr>
                <w:t>aria-posinset</w:t>
              </w:r>
            </w:hyperlink>
            <w:r w:rsidRPr="00BE51C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A806C7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i1041" type="#_x0000_t75" alt="New for Internet Explorer 8" style="width:.75pt;height:.75pt;visibility:visible">
                  <v:imagedata r:id="rId9" o:title=""/>
                </v:shape>
              </w:pict>
            </w:r>
            <w:r w:rsidRPr="00BE51C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2" w:history="1">
              <w:r w:rsidRPr="00BE51C7">
                <w:rPr>
                  <w:rFonts w:ascii="Times New Roman" w:hAnsi="Times New Roman" w:cs="Times New Roman"/>
                  <w:color w:val="1364C4"/>
                  <w:sz w:val="24"/>
                  <w:szCs w:val="24"/>
                </w:rPr>
                <w:t>ariaPosinset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Tập hợp hoặc lấy vị trí hiện tại của một mục trong tập hợp.</w:t>
            </w:r>
          </w:p>
        </w:tc>
      </w:tr>
      <w:tr w:rsidR="005C57D5" w:rsidRPr="00A806C7">
        <w:trPr>
          <w:jc w:val="center"/>
        </w:trPr>
        <w:tc>
          <w:tcPr>
            <w:tcW w:w="0" w:type="auto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3" w:history="1">
              <w:r w:rsidRPr="00BE51C7">
                <w:rPr>
                  <w:rFonts w:ascii="Times New Roman" w:hAnsi="Times New Roman" w:cs="Times New Roman"/>
                  <w:color w:val="1364C4"/>
                  <w:sz w:val="24"/>
                  <w:szCs w:val="24"/>
                </w:rPr>
                <w:t>aria-pressed</w:t>
              </w:r>
            </w:hyperlink>
            <w:r w:rsidRPr="00BE51C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A806C7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i1042" type="#_x0000_t75" alt="New for Internet Explorer 8" style="width:.75pt;height:.75pt;visibility:visible">
                  <v:imagedata r:id="rId9" o:title=""/>
                </v:shape>
              </w:pict>
            </w:r>
            <w:r w:rsidRPr="00BE51C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4" w:history="1">
              <w:r w:rsidRPr="00BE51C7">
                <w:rPr>
                  <w:rFonts w:ascii="Times New Roman" w:hAnsi="Times New Roman" w:cs="Times New Roman"/>
                  <w:color w:val="1364C4"/>
                  <w:sz w:val="24"/>
                  <w:szCs w:val="24"/>
                </w:rPr>
                <w:t>ariaPressed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Tập hợp hoặc lấy trạng thái pressed của một button có thể đảo trạng thái</w:t>
            </w:r>
            <w:r w:rsidRPr="00BE51C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C57D5" w:rsidRPr="00A806C7">
        <w:trPr>
          <w:jc w:val="center"/>
        </w:trPr>
        <w:tc>
          <w:tcPr>
            <w:tcW w:w="0" w:type="auto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5" w:history="1">
              <w:r w:rsidRPr="00BE51C7">
                <w:rPr>
                  <w:rFonts w:ascii="Times New Roman" w:hAnsi="Times New Roman" w:cs="Times New Roman"/>
                  <w:color w:val="1364C4"/>
                  <w:sz w:val="24"/>
                  <w:szCs w:val="24"/>
                </w:rPr>
                <w:t>aria-readonly</w:t>
              </w:r>
            </w:hyperlink>
            <w:r w:rsidRPr="00BE51C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A806C7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i1043" type="#_x0000_t75" alt="New for Internet Explorer 8" style="width:.75pt;height:.75pt;visibility:visible">
                  <v:imagedata r:id="rId9" o:title=""/>
                </v:shape>
              </w:pict>
            </w:r>
            <w:r w:rsidRPr="00BE51C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6" w:history="1">
              <w:r w:rsidRPr="00BE51C7">
                <w:rPr>
                  <w:rFonts w:ascii="Times New Roman" w:hAnsi="Times New Roman" w:cs="Times New Roman"/>
                  <w:color w:val="1364C4"/>
                  <w:sz w:val="24"/>
                  <w:szCs w:val="24"/>
                </w:rPr>
                <w:t>ariaReadonly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Tập hợp hoặc lấy trạng thái </w:t>
            </w:r>
            <w:r w:rsidRPr="00303FC1">
              <w:rPr>
                <w:rFonts w:ascii="Times New Roman" w:hAnsi="Times New Roman" w:cs="Times New Roman"/>
                <w:sz w:val="24"/>
                <w:szCs w:val="24"/>
              </w:rPr>
              <w:t>read-only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của thành phần này</w:t>
            </w:r>
            <w:r w:rsidRPr="00BE51C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C57D5" w:rsidRPr="00A806C7">
        <w:trPr>
          <w:jc w:val="center"/>
        </w:trPr>
        <w:tc>
          <w:tcPr>
            <w:tcW w:w="0" w:type="auto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7" w:history="1">
              <w:r w:rsidRPr="00BE51C7">
                <w:rPr>
                  <w:rFonts w:ascii="Times New Roman" w:hAnsi="Times New Roman" w:cs="Times New Roman"/>
                  <w:color w:val="1364C4"/>
                  <w:sz w:val="24"/>
                  <w:szCs w:val="24"/>
                </w:rPr>
                <w:t>aria-relevant</w:t>
              </w:r>
            </w:hyperlink>
            <w:r w:rsidRPr="00BE51C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A806C7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i1044" type="#_x0000_t75" alt="New for Internet Explorer 8" style="width:.75pt;height:.75pt;visibility:visible">
                  <v:imagedata r:id="rId9" o:title=""/>
                </v:shape>
              </w:pict>
            </w:r>
            <w:r w:rsidRPr="00BE51C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8" w:history="1">
              <w:r w:rsidRPr="00BE51C7">
                <w:rPr>
                  <w:rFonts w:ascii="Times New Roman" w:hAnsi="Times New Roman" w:cs="Times New Roman"/>
                  <w:color w:val="1364C4"/>
                  <w:sz w:val="24"/>
                  <w:szCs w:val="24"/>
                </w:rPr>
                <w:t>ariaRelevant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Tập hợp hoặc lấy thay đổi đến một miền tồn tại có liên quan.</w:t>
            </w:r>
          </w:p>
        </w:tc>
      </w:tr>
      <w:tr w:rsidR="005C57D5" w:rsidRPr="00A806C7">
        <w:trPr>
          <w:jc w:val="center"/>
        </w:trPr>
        <w:tc>
          <w:tcPr>
            <w:tcW w:w="0" w:type="auto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9" w:history="1">
              <w:r w:rsidRPr="00BE51C7">
                <w:rPr>
                  <w:rFonts w:ascii="Times New Roman" w:hAnsi="Times New Roman" w:cs="Times New Roman"/>
                  <w:color w:val="1364C4"/>
                  <w:sz w:val="24"/>
                  <w:szCs w:val="24"/>
                </w:rPr>
                <w:t>aria-required</w:t>
              </w:r>
            </w:hyperlink>
            <w:r w:rsidRPr="00BE51C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A806C7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i1045" type="#_x0000_t75" alt="New for Internet Explorer 8" style="width:.75pt;height:.75pt;visibility:visible">
                  <v:imagedata r:id="rId9" o:title=""/>
                </v:shape>
              </w:pict>
            </w:r>
            <w:r w:rsidRPr="00BE51C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50" w:history="1">
              <w:r w:rsidRPr="00BE51C7">
                <w:rPr>
                  <w:rFonts w:ascii="Times New Roman" w:hAnsi="Times New Roman" w:cs="Times New Roman"/>
                  <w:color w:val="1364C4"/>
                  <w:sz w:val="24"/>
                  <w:szCs w:val="24"/>
                </w:rPr>
                <w:t>ariaRequired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Tập hợp hoặc lấy yêu cầu </w:t>
            </w:r>
            <w:r w:rsidRPr="00013020">
              <w:rPr>
                <w:rFonts w:ascii="Times New Roman" w:hAnsi="Times New Roman" w:cs="Times New Roman"/>
                <w:sz w:val="24"/>
                <w:szCs w:val="24"/>
              </w:rPr>
              <w:t>form-completion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của thành phần này.</w:t>
            </w:r>
          </w:p>
        </w:tc>
      </w:tr>
      <w:tr w:rsidR="005C57D5" w:rsidRPr="00A806C7">
        <w:trPr>
          <w:jc w:val="center"/>
        </w:trPr>
        <w:tc>
          <w:tcPr>
            <w:tcW w:w="0" w:type="auto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51" w:history="1">
              <w:r w:rsidRPr="00BE51C7">
                <w:rPr>
                  <w:rFonts w:ascii="Times New Roman" w:hAnsi="Times New Roman" w:cs="Times New Roman"/>
                  <w:color w:val="1364C4"/>
                  <w:sz w:val="24"/>
                  <w:szCs w:val="24"/>
                </w:rPr>
                <w:t>aria-secret</w:t>
              </w:r>
            </w:hyperlink>
            <w:r w:rsidRPr="00BE51C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A806C7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i1046" type="#_x0000_t75" alt="New for Internet Explorer 8" style="width:.75pt;height:.75pt;visibility:visible">
                  <v:imagedata r:id="rId9" o:title=""/>
                </v:shape>
              </w:pict>
            </w:r>
            <w:r w:rsidRPr="00BE51C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52" w:history="1">
              <w:r w:rsidRPr="00BE51C7">
                <w:rPr>
                  <w:rFonts w:ascii="Times New Roman" w:hAnsi="Times New Roman" w:cs="Times New Roman"/>
                  <w:color w:val="1364C4"/>
                  <w:sz w:val="24"/>
                  <w:szCs w:val="24"/>
                </w:rPr>
                <w:t>ariaSecret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Tập hợp hoặc lấy trạng thái secret của thành phần này.</w:t>
            </w:r>
          </w:p>
        </w:tc>
      </w:tr>
      <w:tr w:rsidR="005C57D5" w:rsidRPr="00A806C7">
        <w:trPr>
          <w:jc w:val="center"/>
        </w:trPr>
        <w:tc>
          <w:tcPr>
            <w:tcW w:w="0" w:type="auto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53" w:history="1">
              <w:r w:rsidRPr="00BE51C7">
                <w:rPr>
                  <w:rFonts w:ascii="Times New Roman" w:hAnsi="Times New Roman" w:cs="Times New Roman"/>
                  <w:color w:val="1364C4"/>
                  <w:sz w:val="24"/>
                  <w:szCs w:val="24"/>
                </w:rPr>
                <w:t>aria-selected</w:t>
              </w:r>
            </w:hyperlink>
            <w:r w:rsidRPr="00BE51C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A806C7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i1047" type="#_x0000_t75" alt="New for Internet Explorer 8" style="width:.75pt;height:.75pt;visibility:visible">
                  <v:imagedata r:id="rId9" o:title=""/>
                </v:shape>
              </w:pict>
            </w:r>
            <w:r w:rsidRPr="00BE51C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54" w:history="1">
              <w:r w:rsidRPr="00BE51C7">
                <w:rPr>
                  <w:rFonts w:ascii="Times New Roman" w:hAnsi="Times New Roman" w:cs="Times New Roman"/>
                  <w:color w:val="1364C4"/>
                  <w:sz w:val="24"/>
                  <w:szCs w:val="24"/>
                </w:rPr>
                <w:t>ariaSelected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CE4F7D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Tập hợp hoặc lấy trạng thái </w:t>
            </w:r>
            <w:r w:rsidRPr="005B5A12">
              <w:rPr>
                <w:rFonts w:ascii="Times New Roman" w:hAnsi="Times New Roman" w:cs="Times New Roman"/>
                <w:sz w:val="24"/>
                <w:szCs w:val="24"/>
              </w:rPr>
              <w:t xml:space="preserve">selected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của thành phần này.</w:t>
            </w:r>
          </w:p>
        </w:tc>
      </w:tr>
      <w:tr w:rsidR="005C57D5" w:rsidRPr="00A806C7">
        <w:trPr>
          <w:jc w:val="center"/>
        </w:trPr>
        <w:tc>
          <w:tcPr>
            <w:tcW w:w="0" w:type="auto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55" w:history="1">
              <w:r w:rsidRPr="00BE51C7">
                <w:rPr>
                  <w:rFonts w:ascii="Times New Roman" w:hAnsi="Times New Roman" w:cs="Times New Roman"/>
                  <w:color w:val="1364C4"/>
                  <w:sz w:val="24"/>
                  <w:szCs w:val="24"/>
                </w:rPr>
                <w:t>aria-setsize</w:t>
              </w:r>
            </w:hyperlink>
            <w:r w:rsidRPr="00BE51C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A806C7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i1048" type="#_x0000_t75" alt="New for Internet Explorer 8" style="width:.75pt;height:.75pt;visibility:visible">
                  <v:imagedata r:id="rId9" o:title=""/>
                </v:shape>
              </w:pict>
            </w:r>
            <w:r w:rsidRPr="00BE51C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56" w:history="1">
              <w:r w:rsidRPr="00BE51C7">
                <w:rPr>
                  <w:rFonts w:ascii="Times New Roman" w:hAnsi="Times New Roman" w:cs="Times New Roman"/>
                  <w:color w:val="1364C4"/>
                  <w:sz w:val="24"/>
                  <w:szCs w:val="24"/>
                </w:rPr>
                <w:t>ariaSetsize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510BAB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Tập hợp hoặc lấy kích thước</w:t>
            </w:r>
            <w:r w:rsidRPr="005B5A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của thành phần này.</w:t>
            </w:r>
          </w:p>
        </w:tc>
      </w:tr>
      <w:tr w:rsidR="005C57D5" w:rsidRPr="00A806C7">
        <w:trPr>
          <w:jc w:val="center"/>
        </w:trPr>
        <w:tc>
          <w:tcPr>
            <w:tcW w:w="0" w:type="auto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57" w:history="1">
              <w:r w:rsidRPr="00BE51C7">
                <w:rPr>
                  <w:rFonts w:ascii="Times New Roman" w:hAnsi="Times New Roman" w:cs="Times New Roman"/>
                  <w:color w:val="1364C4"/>
                  <w:sz w:val="24"/>
                  <w:szCs w:val="24"/>
                </w:rPr>
                <w:t>aria-valuemax</w:t>
              </w:r>
            </w:hyperlink>
            <w:r w:rsidRPr="00BE51C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A806C7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i1049" type="#_x0000_t75" alt="New for Internet Explorer 8" style="width:.75pt;height:.75pt;visibility:visible">
                  <v:imagedata r:id="rId9" o:title=""/>
                </v:shape>
              </w:pict>
            </w:r>
            <w:r w:rsidRPr="00BE51C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58" w:history="1">
              <w:r w:rsidRPr="00BE51C7">
                <w:rPr>
                  <w:rFonts w:ascii="Times New Roman" w:hAnsi="Times New Roman" w:cs="Times New Roman"/>
                  <w:color w:val="1364C4"/>
                  <w:sz w:val="24"/>
                  <w:szCs w:val="24"/>
                </w:rPr>
                <w:t>ariaValuemax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510BAB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Tập hợp hoặc lấy giá trị tối đa mà một người dùng có thể cung cấp.</w:t>
            </w:r>
          </w:p>
        </w:tc>
      </w:tr>
      <w:tr w:rsidR="005C57D5" w:rsidRPr="00A806C7">
        <w:trPr>
          <w:jc w:val="center"/>
        </w:trPr>
        <w:tc>
          <w:tcPr>
            <w:tcW w:w="0" w:type="auto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59" w:history="1">
              <w:r w:rsidRPr="00BE51C7">
                <w:rPr>
                  <w:rFonts w:ascii="Times New Roman" w:hAnsi="Times New Roman" w:cs="Times New Roman"/>
                  <w:color w:val="1364C4"/>
                  <w:sz w:val="24"/>
                  <w:szCs w:val="24"/>
                </w:rPr>
                <w:t>aria-valuemin</w:t>
              </w:r>
            </w:hyperlink>
            <w:r w:rsidRPr="00BE51C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A806C7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i1050" type="#_x0000_t75" alt="New for Internet Explorer 8" style="width:.75pt;height:.75pt;visibility:visible">
                  <v:imagedata r:id="rId9" o:title=""/>
                </v:shape>
              </w:pict>
            </w:r>
            <w:r w:rsidRPr="00BE51C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60" w:history="1">
              <w:r w:rsidRPr="00BE51C7">
                <w:rPr>
                  <w:rFonts w:ascii="Times New Roman" w:hAnsi="Times New Roman" w:cs="Times New Roman"/>
                  <w:color w:val="1364C4"/>
                  <w:sz w:val="24"/>
                  <w:szCs w:val="24"/>
                </w:rPr>
                <w:t>ariaValuemin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510BAB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Tập hợp hoặc lấy giá trị tối thiểu mà một người dùng có thể cung cấp.</w:t>
            </w:r>
          </w:p>
        </w:tc>
      </w:tr>
      <w:tr w:rsidR="005C57D5" w:rsidRPr="00A806C7">
        <w:trPr>
          <w:jc w:val="center"/>
        </w:trPr>
        <w:tc>
          <w:tcPr>
            <w:tcW w:w="0" w:type="auto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61" w:history="1">
              <w:r w:rsidRPr="00BE51C7">
                <w:rPr>
                  <w:rFonts w:ascii="Times New Roman" w:hAnsi="Times New Roman" w:cs="Times New Roman"/>
                  <w:color w:val="1364C4"/>
                  <w:sz w:val="24"/>
                  <w:szCs w:val="24"/>
                </w:rPr>
                <w:t>aria-valuenow</w:t>
              </w:r>
            </w:hyperlink>
            <w:r w:rsidRPr="00BE51C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A806C7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i1051" type="#_x0000_t75" alt="New for Internet Explorer 8" style="width:.75pt;height:.75pt;visibility:visible">
                  <v:imagedata r:id="rId9" o:title=""/>
                </v:shape>
              </w:pict>
            </w:r>
            <w:r w:rsidRPr="00BE51C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62" w:history="1">
              <w:r w:rsidRPr="00BE51C7">
                <w:rPr>
                  <w:rFonts w:ascii="Times New Roman" w:hAnsi="Times New Roman" w:cs="Times New Roman"/>
                  <w:color w:val="1364C4"/>
                  <w:sz w:val="24"/>
                  <w:szCs w:val="24"/>
                </w:rPr>
                <w:t>ariaValuenow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510BAB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Tập hợp hoặc lấy giá trị hiện tại của thành phần này.</w:t>
            </w:r>
          </w:p>
        </w:tc>
      </w:tr>
      <w:tr w:rsidR="005C57D5" w:rsidRPr="00A806C7">
        <w:trPr>
          <w:jc w:val="center"/>
        </w:trPr>
        <w:tc>
          <w:tcPr>
            <w:tcW w:w="0" w:type="auto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63" w:history="1">
              <w:r w:rsidRPr="00BE51C7">
                <w:rPr>
                  <w:rFonts w:ascii="Times New Roman" w:hAnsi="Times New Roman" w:cs="Times New Roman"/>
                  <w:color w:val="1364C4"/>
                  <w:sz w:val="24"/>
                  <w:szCs w:val="24"/>
                </w:rPr>
                <w:t>ATOMICSELECTION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6C61B9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Xác định các thành phần và nội dung của nó có phải được chọn như là một đơn vị không chia hết không.</w:t>
            </w:r>
          </w:p>
        </w:tc>
      </w:tr>
      <w:tr w:rsidR="005C57D5" w:rsidRPr="00A806C7">
        <w:trPr>
          <w:jc w:val="center"/>
        </w:trPr>
        <w:tc>
          <w:tcPr>
            <w:tcW w:w="0" w:type="auto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64" w:history="1">
              <w:r w:rsidRPr="00BE51C7">
                <w:rPr>
                  <w:rFonts w:ascii="Times New Roman" w:hAnsi="Times New Roman" w:cs="Times New Roman"/>
                  <w:color w:val="1364C4"/>
                  <w:sz w:val="24"/>
                  <w:szCs w:val="24"/>
                </w:rPr>
                <w:t>attributes</w:t>
              </w:r>
            </w:hyperlink>
            <w:r w:rsidRPr="00BE51C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A806C7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i1052" type="#_x0000_t75" alt="New for Internet Explorer 8" style="width:.75pt;height:.75pt;visibility:visible">
                  <v:imagedata r:id="rId9" o:title=""/>
                </v:shape>
              </w:pict>
            </w:r>
            <w:r w:rsidRPr="00BE51C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Lấy ra một tập hợp thuộc tính của đối tượng.</w:t>
            </w:r>
          </w:p>
        </w:tc>
      </w:tr>
      <w:tr w:rsidR="005C57D5" w:rsidRPr="00A806C7">
        <w:trPr>
          <w:jc w:val="center"/>
        </w:trPr>
        <w:tc>
          <w:tcPr>
            <w:tcW w:w="0" w:type="auto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65" w:history="1">
              <w:r w:rsidRPr="00BE51C7">
                <w:rPr>
                  <w:rFonts w:ascii="Times New Roman" w:hAnsi="Times New Roman" w:cs="Times New Roman"/>
                  <w:color w:val="1364C4"/>
                  <w:sz w:val="24"/>
                  <w:szCs w:val="24"/>
                </w:rPr>
                <w:t>blockDirection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Lấy một giá trị chuổi chỉ ra nội dung trong một thành phần khối có chảy tràn từ trái sang phải, hoặc từ phải sang trái không</w:t>
            </w:r>
          </w:p>
        </w:tc>
      </w:tr>
      <w:tr w:rsidR="005C57D5" w:rsidRPr="00A806C7">
        <w:trPr>
          <w:jc w:val="center"/>
        </w:trPr>
        <w:tc>
          <w:tcPr>
            <w:tcW w:w="0" w:type="auto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66" w:history="1">
              <w:r w:rsidRPr="00BE51C7">
                <w:rPr>
                  <w:rFonts w:ascii="Times New Roman" w:hAnsi="Times New Roman" w:cs="Times New Roman"/>
                  <w:color w:val="1364C4"/>
                  <w:sz w:val="24"/>
                  <w:szCs w:val="24"/>
                </w:rPr>
                <w:t>canHaveChildren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Lấy một giá trị chỉ ra liệu các đối tượng có thể chứa các đối tượng con không.</w:t>
            </w:r>
          </w:p>
        </w:tc>
      </w:tr>
      <w:tr w:rsidR="005C57D5" w:rsidRPr="00A806C7">
        <w:trPr>
          <w:jc w:val="center"/>
        </w:trPr>
        <w:tc>
          <w:tcPr>
            <w:tcW w:w="0" w:type="auto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67" w:history="1">
              <w:r w:rsidRPr="00BE51C7">
                <w:rPr>
                  <w:rFonts w:ascii="Times New Roman" w:hAnsi="Times New Roman" w:cs="Times New Roman"/>
                  <w:color w:val="1364C4"/>
                  <w:sz w:val="24"/>
                  <w:szCs w:val="24"/>
                </w:rPr>
                <w:t>canHaveHTML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68" w:history="1">
              <w:r w:rsidRPr="00BE51C7">
                <w:rPr>
                  <w:rFonts w:ascii="Times New Roman" w:hAnsi="Times New Roman" w:cs="Times New Roman"/>
                  <w:color w:val="1364C4"/>
                  <w:sz w:val="24"/>
                  <w:szCs w:val="24"/>
                </w:rPr>
                <w:t>canHaveHTML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00522A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Lấy một giá trị chỉ ra liệu các đối tượng có thể chứa chứa nhiều ngôn ngữ đánh dấu HTML.</w:t>
            </w:r>
          </w:p>
        </w:tc>
      </w:tr>
      <w:tr w:rsidR="005C57D5" w:rsidRPr="00A806C7">
        <w:trPr>
          <w:jc w:val="center"/>
        </w:trPr>
        <w:tc>
          <w:tcPr>
            <w:tcW w:w="0" w:type="auto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69" w:history="1">
              <w:r w:rsidRPr="00BE51C7">
                <w:rPr>
                  <w:rFonts w:ascii="Times New Roman" w:hAnsi="Times New Roman" w:cs="Times New Roman"/>
                  <w:color w:val="1364C4"/>
                  <w:sz w:val="24"/>
                  <w:szCs w:val="24"/>
                </w:rPr>
                <w:t>CLASS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0" w:history="1">
              <w:r w:rsidRPr="00BE51C7">
                <w:rPr>
                  <w:rFonts w:ascii="Times New Roman" w:hAnsi="Times New Roman" w:cs="Times New Roman"/>
                  <w:color w:val="1364C4"/>
                  <w:sz w:val="24"/>
                  <w:szCs w:val="24"/>
                </w:rPr>
                <w:t>className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Tập hợp hoặc lấy lớp của đối tượng.</w:t>
            </w:r>
          </w:p>
        </w:tc>
      </w:tr>
      <w:tr w:rsidR="005C57D5" w:rsidRPr="00A806C7">
        <w:trPr>
          <w:jc w:val="center"/>
        </w:trPr>
        <w:tc>
          <w:tcPr>
            <w:tcW w:w="0" w:type="auto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1" w:history="1">
              <w:r w:rsidRPr="00BE51C7">
                <w:rPr>
                  <w:rFonts w:ascii="Times New Roman" w:hAnsi="Times New Roman" w:cs="Times New Roman"/>
                  <w:color w:val="1364C4"/>
                  <w:sz w:val="24"/>
                  <w:szCs w:val="24"/>
                </w:rPr>
                <w:t>clientHeight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Lấy chiều cao của đối tượng bao gồm padding, nhưng không bao gồm margin, border hoặc sroll bar.</w:t>
            </w:r>
          </w:p>
        </w:tc>
      </w:tr>
      <w:tr w:rsidR="005C57D5" w:rsidRPr="00A806C7">
        <w:trPr>
          <w:jc w:val="center"/>
        </w:trPr>
        <w:tc>
          <w:tcPr>
            <w:tcW w:w="0" w:type="auto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2" w:history="1">
              <w:r w:rsidRPr="00BE51C7">
                <w:rPr>
                  <w:rFonts w:ascii="Times New Roman" w:hAnsi="Times New Roman" w:cs="Times New Roman"/>
                  <w:color w:val="1364C4"/>
                  <w:sz w:val="24"/>
                  <w:szCs w:val="24"/>
                </w:rPr>
                <w:t>clientLeft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08468B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Lấy khoảng cách giữa thuộc tính </w:t>
            </w:r>
            <w:r w:rsidRPr="00D46DD7">
              <w:rPr>
                <w:rFonts w:ascii="Times New Roman" w:hAnsi="Times New Roman" w:cs="Times New Roman"/>
                <w:sz w:val="24"/>
                <w:szCs w:val="24"/>
              </w:rPr>
              <w:t>offsetLeft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và left side thật của khu vực khách.</w:t>
            </w:r>
          </w:p>
        </w:tc>
      </w:tr>
      <w:tr w:rsidR="005C57D5" w:rsidRPr="00A806C7">
        <w:trPr>
          <w:jc w:val="center"/>
        </w:trPr>
        <w:tc>
          <w:tcPr>
            <w:tcW w:w="0" w:type="auto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3" w:history="1">
              <w:r w:rsidRPr="00BE51C7">
                <w:rPr>
                  <w:rFonts w:ascii="Times New Roman" w:hAnsi="Times New Roman" w:cs="Times New Roman"/>
                  <w:color w:val="1364C4"/>
                  <w:sz w:val="24"/>
                  <w:szCs w:val="24"/>
                </w:rPr>
                <w:t>clientTop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08468B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Lấy khoảng cách giữa thuộc tính </w:t>
            </w:r>
            <w:r w:rsidRPr="0008468B">
              <w:rPr>
                <w:rFonts w:ascii="Times New Roman" w:hAnsi="Times New Roman" w:cs="Times New Roman"/>
                <w:sz w:val="24"/>
                <w:szCs w:val="24"/>
              </w:rPr>
              <w:t xml:space="preserve">offsetTop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và </w:t>
            </w:r>
            <w:r w:rsidRPr="0008468B">
              <w:rPr>
                <w:rFonts w:ascii="Times New Roman" w:hAnsi="Times New Roman" w:cs="Times New Roman"/>
                <w:sz w:val="24"/>
                <w:szCs w:val="24"/>
              </w:rPr>
              <w:t xml:space="preserve">top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thật của khu vực khách.</w:t>
            </w:r>
          </w:p>
        </w:tc>
      </w:tr>
      <w:tr w:rsidR="005C57D5" w:rsidRPr="00A806C7">
        <w:trPr>
          <w:jc w:val="center"/>
        </w:trPr>
        <w:tc>
          <w:tcPr>
            <w:tcW w:w="0" w:type="auto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4" w:history="1">
              <w:r w:rsidRPr="00BE51C7">
                <w:rPr>
                  <w:rFonts w:ascii="Times New Roman" w:hAnsi="Times New Roman" w:cs="Times New Roman"/>
                  <w:color w:val="1364C4"/>
                  <w:sz w:val="24"/>
                  <w:szCs w:val="24"/>
                </w:rPr>
                <w:t>clientWidth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9C0F12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Lấy chiều rộng của đối tượng bao gồm padding, nhưng không bao gồm margin, border hoặc sroll bar.</w:t>
            </w:r>
          </w:p>
        </w:tc>
      </w:tr>
      <w:tr w:rsidR="005C57D5" w:rsidRPr="00A806C7">
        <w:trPr>
          <w:jc w:val="center"/>
        </w:trPr>
        <w:tc>
          <w:tcPr>
            <w:tcW w:w="0" w:type="auto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5" w:history="1">
              <w:r w:rsidRPr="00BE51C7">
                <w:rPr>
                  <w:rFonts w:ascii="Times New Roman" w:hAnsi="Times New Roman" w:cs="Times New Roman"/>
                  <w:color w:val="1364C4"/>
                  <w:sz w:val="24"/>
                  <w:szCs w:val="24"/>
                </w:rPr>
                <w:t>constructor</w:t>
              </w:r>
            </w:hyperlink>
            <w:r w:rsidRPr="00BE51C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A806C7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i1053" type="#_x0000_t75" alt="New for Internet Explorer 8" style="width:.75pt;height:.75pt;visibility:visible">
                  <v:imagedata r:id="rId9" o:title=""/>
                </v:shape>
              </w:pict>
            </w:r>
            <w:r w:rsidRPr="00BE51C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Trả về một tham chiếu đến các constructor của một đối tượng.</w:t>
            </w:r>
          </w:p>
        </w:tc>
      </w:tr>
      <w:tr w:rsidR="005C57D5" w:rsidRPr="00A806C7">
        <w:trPr>
          <w:jc w:val="center"/>
        </w:trPr>
        <w:tc>
          <w:tcPr>
            <w:tcW w:w="0" w:type="auto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6" w:history="1">
              <w:r w:rsidRPr="00BE51C7">
                <w:rPr>
                  <w:rFonts w:ascii="Times New Roman" w:hAnsi="Times New Roman" w:cs="Times New Roman"/>
                  <w:color w:val="1364C4"/>
                  <w:sz w:val="24"/>
                  <w:szCs w:val="24"/>
                </w:rPr>
                <w:t>CONTENTEDITABLE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7" w:history="1">
              <w:r w:rsidRPr="00BE51C7">
                <w:rPr>
                  <w:rFonts w:ascii="Times New Roman" w:hAnsi="Times New Roman" w:cs="Times New Roman"/>
                  <w:color w:val="1364C4"/>
                  <w:sz w:val="24"/>
                  <w:szCs w:val="24"/>
                </w:rPr>
                <w:t>contentEditable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Thiết lập hoặc trả về chuỗi cho biết nơi mà người dùng có thể chỉnh sửa nội dung của đối tượng</w:t>
            </w:r>
          </w:p>
        </w:tc>
      </w:tr>
      <w:tr w:rsidR="005C57D5" w:rsidRPr="00A806C7">
        <w:trPr>
          <w:jc w:val="center"/>
        </w:trPr>
        <w:tc>
          <w:tcPr>
            <w:tcW w:w="0" w:type="auto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8" w:history="1">
              <w:r w:rsidRPr="00BE51C7">
                <w:rPr>
                  <w:rFonts w:ascii="Times New Roman" w:hAnsi="Times New Roman" w:cs="Times New Roman"/>
                  <w:color w:val="1364C4"/>
                  <w:sz w:val="24"/>
                  <w:szCs w:val="24"/>
                </w:rPr>
                <w:t>DATAFLD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9" w:history="1">
              <w:r w:rsidRPr="00BE51C7">
                <w:rPr>
                  <w:rFonts w:ascii="Times New Roman" w:hAnsi="Times New Roman" w:cs="Times New Roman"/>
                  <w:color w:val="1364C4"/>
                  <w:sz w:val="24"/>
                  <w:szCs w:val="24"/>
                </w:rPr>
                <w:t>dataFld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Thiết lập hoặc trả về 1 field của 1 nguồn dữ liệu nhất định theo qui định của DataSrc để ràng buộc các đối tượng qui định</w:t>
            </w:r>
            <w:r w:rsidRPr="00BE51C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C57D5" w:rsidRPr="00A806C7">
        <w:trPr>
          <w:jc w:val="center"/>
        </w:trPr>
        <w:tc>
          <w:tcPr>
            <w:tcW w:w="0" w:type="auto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0" w:history="1">
              <w:r w:rsidRPr="00BE51C7">
                <w:rPr>
                  <w:rFonts w:ascii="Times New Roman" w:hAnsi="Times New Roman" w:cs="Times New Roman"/>
                  <w:color w:val="1364C4"/>
                  <w:sz w:val="24"/>
                  <w:szCs w:val="24"/>
                </w:rPr>
                <w:t>DATAFORMATAS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1" w:history="1">
              <w:r w:rsidRPr="00BE51C7">
                <w:rPr>
                  <w:rFonts w:ascii="Times New Roman" w:hAnsi="Times New Roman" w:cs="Times New Roman"/>
                  <w:color w:val="1364C4"/>
                  <w:sz w:val="24"/>
                  <w:szCs w:val="24"/>
                </w:rPr>
                <w:t>dataFormatAs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Thiết lập hoặc truy suất định dạng dữ liệu cung cấp cho 1 đối tượng</w:t>
            </w:r>
            <w:r w:rsidRPr="00BE51C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C57D5" w:rsidRPr="00A806C7">
        <w:trPr>
          <w:jc w:val="center"/>
        </w:trPr>
        <w:tc>
          <w:tcPr>
            <w:tcW w:w="0" w:type="auto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2" w:history="1">
              <w:r w:rsidRPr="00BE51C7">
                <w:rPr>
                  <w:rFonts w:ascii="Times New Roman" w:hAnsi="Times New Roman" w:cs="Times New Roman"/>
                  <w:color w:val="1364C4"/>
                  <w:sz w:val="24"/>
                  <w:szCs w:val="24"/>
                </w:rPr>
                <w:t>DATASRC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3" w:history="1">
              <w:r w:rsidRPr="00BE51C7">
                <w:rPr>
                  <w:rFonts w:ascii="Times New Roman" w:hAnsi="Times New Roman" w:cs="Times New Roman"/>
                  <w:color w:val="1364C4"/>
                  <w:sz w:val="24"/>
                  <w:szCs w:val="24"/>
                </w:rPr>
                <w:t>dataSrc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Thiết lập hoặc truy xuất nguồn của dữ liệu cho 1 dữ liệu ràng buộc</w:t>
            </w:r>
          </w:p>
        </w:tc>
      </w:tr>
      <w:tr w:rsidR="005C57D5" w:rsidRPr="00A806C7">
        <w:trPr>
          <w:jc w:val="center"/>
        </w:trPr>
        <w:tc>
          <w:tcPr>
            <w:tcW w:w="0" w:type="auto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4" w:history="1">
              <w:r w:rsidRPr="00BE51C7">
                <w:rPr>
                  <w:rFonts w:ascii="Times New Roman" w:hAnsi="Times New Roman" w:cs="Times New Roman"/>
                  <w:color w:val="1364C4"/>
                  <w:sz w:val="24"/>
                  <w:szCs w:val="24"/>
                </w:rPr>
                <w:t>DIR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5" w:history="1">
              <w:r w:rsidRPr="00BE51C7">
                <w:rPr>
                  <w:rFonts w:ascii="Times New Roman" w:hAnsi="Times New Roman" w:cs="Times New Roman"/>
                  <w:color w:val="1364C4"/>
                  <w:sz w:val="24"/>
                  <w:szCs w:val="24"/>
                </w:rPr>
                <w:t>dir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FA4362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r w:rsidRPr="00FA4362">
              <w:rPr>
                <w:rFonts w:ascii="Times New Roman" w:hAnsi="Times New Roman" w:cs="Times New Roman"/>
                <w:sz w:val="24"/>
                <w:szCs w:val="24"/>
              </w:rPr>
              <w:t xml:space="preserve">Thiết lập hoặc truy xuất </w:t>
            </w:r>
            <w:r w:rsidRPr="00FA4362">
              <w:rPr>
                <w:rStyle w:val="shorttext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6ECF9"/>
              </w:rPr>
              <w:t>theo thứ tự đọc của đối tượng.</w:t>
            </w:r>
          </w:p>
        </w:tc>
      </w:tr>
      <w:tr w:rsidR="005C57D5" w:rsidRPr="00A806C7">
        <w:trPr>
          <w:jc w:val="center"/>
        </w:trPr>
        <w:tc>
          <w:tcPr>
            <w:tcW w:w="0" w:type="auto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6" w:history="1">
              <w:r w:rsidRPr="00BE51C7">
                <w:rPr>
                  <w:rFonts w:ascii="Times New Roman" w:hAnsi="Times New Roman" w:cs="Times New Roman"/>
                  <w:color w:val="1364C4"/>
                  <w:sz w:val="24"/>
                  <w:szCs w:val="24"/>
                </w:rPr>
                <w:t>disabled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Thiết lập hoặc truy xuất </w:t>
            </w:r>
            <w:r w:rsidRPr="00FA4362">
              <w:rPr>
                <w:rStyle w:val="shorttext"/>
                <w:rFonts w:ascii="Times New Roman" w:hAnsi="Times New Roman" w:cs="Times New Roman"/>
                <w:sz w:val="24"/>
                <w:szCs w:val="24"/>
              </w:rPr>
              <w:t>các giá trị mà chỉ ra cho dù người dùng có thể tương tác với các đối tượng</w:t>
            </w:r>
            <w:r w:rsidRPr="00FA43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C57D5" w:rsidRPr="00A806C7">
        <w:trPr>
          <w:jc w:val="center"/>
        </w:trPr>
        <w:tc>
          <w:tcPr>
            <w:tcW w:w="0" w:type="auto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7" w:history="1">
              <w:r w:rsidRPr="00BE51C7">
                <w:rPr>
                  <w:rFonts w:ascii="Times New Roman" w:hAnsi="Times New Roman" w:cs="Times New Roman"/>
                  <w:color w:val="1364C4"/>
                  <w:sz w:val="24"/>
                  <w:szCs w:val="24"/>
                </w:rPr>
                <w:t>firstChild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7D31D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r w:rsidRPr="007D31D7">
              <w:rPr>
                <w:rStyle w:val="shorttext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6ECF9"/>
              </w:rPr>
              <w:t>Truy xuất một tham chiếu cho đối tượng đầu tiên trong bộ childNodes của đối tượng</w:t>
            </w:r>
            <w:r w:rsidRPr="007D31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C57D5" w:rsidRPr="00A806C7">
        <w:trPr>
          <w:jc w:val="center"/>
        </w:trPr>
        <w:tc>
          <w:tcPr>
            <w:tcW w:w="0" w:type="auto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8" w:history="1">
              <w:r w:rsidRPr="00BE51C7">
                <w:rPr>
                  <w:rFonts w:ascii="Times New Roman" w:hAnsi="Times New Roman" w:cs="Times New Roman"/>
                  <w:color w:val="1364C4"/>
                  <w:sz w:val="24"/>
                  <w:szCs w:val="24"/>
                </w:rPr>
                <w:t>HIDEFOCUS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9" w:history="1">
              <w:r w:rsidRPr="00BE51C7">
                <w:rPr>
                  <w:rFonts w:ascii="Times New Roman" w:hAnsi="Times New Roman" w:cs="Times New Roman"/>
                  <w:color w:val="1364C4"/>
                  <w:sz w:val="24"/>
                  <w:szCs w:val="24"/>
                </w:rPr>
                <w:t>hideFocus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Thiết lập hoặc truy xuất giá trị của đối tượng mặc dù đã hiển thị tập trung giá trị 1 cách rõ ràng</w:t>
            </w:r>
            <w:r w:rsidRPr="00BE51C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C57D5" w:rsidRPr="00A806C7">
        <w:trPr>
          <w:jc w:val="center"/>
        </w:trPr>
        <w:tc>
          <w:tcPr>
            <w:tcW w:w="0" w:type="auto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0" w:history="1">
              <w:r w:rsidRPr="00BE51C7">
                <w:rPr>
                  <w:rFonts w:ascii="Times New Roman" w:hAnsi="Times New Roman" w:cs="Times New Roman"/>
                  <w:color w:val="1364C4"/>
                  <w:sz w:val="24"/>
                  <w:szCs w:val="24"/>
                </w:rPr>
                <w:t>ID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1" w:history="1">
              <w:r w:rsidRPr="00BE51C7">
                <w:rPr>
                  <w:rFonts w:ascii="Times New Roman" w:hAnsi="Times New Roman" w:cs="Times New Roman"/>
                  <w:color w:val="1364C4"/>
                  <w:sz w:val="24"/>
                  <w:szCs w:val="24"/>
                </w:rPr>
                <w:t>id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Thiết lập hoặc truy xuất chuỗi xác định của đối tượng</w:t>
            </w:r>
          </w:p>
        </w:tc>
      </w:tr>
      <w:tr w:rsidR="005C57D5" w:rsidRPr="00A806C7">
        <w:trPr>
          <w:jc w:val="center"/>
        </w:trPr>
        <w:tc>
          <w:tcPr>
            <w:tcW w:w="0" w:type="auto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2" w:history="1">
              <w:r w:rsidRPr="00BE51C7">
                <w:rPr>
                  <w:rFonts w:ascii="Times New Roman" w:hAnsi="Times New Roman" w:cs="Times New Roman"/>
                  <w:color w:val="1364C4"/>
                  <w:sz w:val="24"/>
                  <w:szCs w:val="24"/>
                </w:rPr>
                <w:t>innerHTML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Thiết lập hoặc truy xuất  giá trị giữa các thẻ  HTML mờ và đóng của đối tượng</w:t>
            </w:r>
            <w:r w:rsidRPr="00BE51C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C57D5" w:rsidRPr="00A806C7">
        <w:trPr>
          <w:jc w:val="center"/>
        </w:trPr>
        <w:tc>
          <w:tcPr>
            <w:tcW w:w="0" w:type="auto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3" w:history="1">
              <w:r w:rsidRPr="00BE51C7">
                <w:rPr>
                  <w:rFonts w:ascii="Times New Roman" w:hAnsi="Times New Roman" w:cs="Times New Roman"/>
                  <w:color w:val="1364C4"/>
                  <w:sz w:val="24"/>
                  <w:szCs w:val="24"/>
                </w:rPr>
                <w:t>innerText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Thiết lập hoặc truy xuất  </w:t>
            </w:r>
            <w:r w:rsidRPr="00BE51C7">
              <w:rPr>
                <w:rFonts w:ascii="Times New Roman" w:hAnsi="Times New Roman" w:cs="Times New Roman"/>
                <w:sz w:val="24"/>
                <w:szCs w:val="24"/>
              </w:rPr>
              <w:t xml:space="preserve">text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giữa thẻ đóng và mở của đối tượng</w:t>
            </w:r>
          </w:p>
        </w:tc>
      </w:tr>
      <w:tr w:rsidR="005C57D5" w:rsidRPr="00A806C7">
        <w:trPr>
          <w:jc w:val="center"/>
        </w:trPr>
        <w:tc>
          <w:tcPr>
            <w:tcW w:w="0" w:type="auto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4" w:history="1">
              <w:r w:rsidRPr="00BE51C7">
                <w:rPr>
                  <w:rFonts w:ascii="Times New Roman" w:hAnsi="Times New Roman" w:cs="Times New Roman"/>
                  <w:color w:val="1364C4"/>
                  <w:sz w:val="24"/>
                  <w:szCs w:val="24"/>
                </w:rPr>
                <w:t>isContentEditable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Truy xuất giá trị của đối tượng cho dù người dùng đã thay đổi nội dung của đối tượng</w:t>
            </w:r>
            <w:r w:rsidRPr="00BE51C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C57D5" w:rsidRPr="00A806C7">
        <w:trPr>
          <w:jc w:val="center"/>
        </w:trPr>
        <w:tc>
          <w:tcPr>
            <w:tcW w:w="0" w:type="auto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5" w:history="1">
              <w:r w:rsidRPr="00BE51C7">
                <w:rPr>
                  <w:rFonts w:ascii="Times New Roman" w:hAnsi="Times New Roman" w:cs="Times New Roman"/>
                  <w:color w:val="1364C4"/>
                  <w:sz w:val="24"/>
                  <w:szCs w:val="24"/>
                </w:rPr>
                <w:t>isDisabled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Truy xuất giá trị của đối tượng cho dù người dùng có thể đã tương tác với đối tượng</w:t>
            </w:r>
            <w:r w:rsidRPr="00BE51C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C57D5" w:rsidRPr="00A806C7">
        <w:trPr>
          <w:jc w:val="center"/>
        </w:trPr>
        <w:tc>
          <w:tcPr>
            <w:tcW w:w="0" w:type="auto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6" w:history="1">
              <w:r w:rsidRPr="00BE51C7">
                <w:rPr>
                  <w:rFonts w:ascii="Times New Roman" w:hAnsi="Times New Roman" w:cs="Times New Roman"/>
                  <w:color w:val="1364C4"/>
                  <w:sz w:val="24"/>
                  <w:szCs w:val="24"/>
                </w:rPr>
                <w:t>isMultiLine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r w:rsidRPr="000D2360">
              <w:rPr>
                <w:rFonts w:ascii="Times New Roman" w:hAnsi="Times New Roman" w:cs="Times New Roman"/>
                <w:sz w:val="24"/>
                <w:szCs w:val="24"/>
              </w:rPr>
              <w:t xml:space="preserve">Truy xuất giá trị của đối tượng </w:t>
            </w:r>
            <w:r w:rsidRPr="000D2360">
              <w:rPr>
                <w:rStyle w:val="shorttext"/>
                <w:rFonts w:ascii="Times New Roman" w:hAnsi="Times New Roman" w:cs="Times New Roman"/>
                <w:sz w:val="24"/>
                <w:szCs w:val="24"/>
              </w:rPr>
              <w:t>cho dù nội dung của đối tượng chứa một hay nhiều dòng</w:t>
            </w:r>
            <w:r>
              <w:rPr>
                <w:rStyle w:val="shorttext"/>
              </w:rPr>
              <w:t>.</w:t>
            </w:r>
          </w:p>
        </w:tc>
      </w:tr>
      <w:tr w:rsidR="005C57D5" w:rsidRPr="00A806C7">
        <w:trPr>
          <w:jc w:val="center"/>
        </w:trPr>
        <w:tc>
          <w:tcPr>
            <w:tcW w:w="0" w:type="auto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7" w:history="1">
              <w:r w:rsidRPr="00BE51C7">
                <w:rPr>
                  <w:rFonts w:ascii="Times New Roman" w:hAnsi="Times New Roman" w:cs="Times New Roman"/>
                  <w:color w:val="1364C4"/>
                  <w:sz w:val="24"/>
                  <w:szCs w:val="24"/>
                </w:rPr>
                <w:t>isTextEdit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r w:rsidRPr="000D2360">
              <w:rPr>
                <w:rFonts w:ascii="Times New Roman" w:hAnsi="Times New Roman" w:cs="Times New Roman"/>
                <w:sz w:val="24"/>
                <w:szCs w:val="24"/>
              </w:rPr>
              <w:t>Truy xuất giá trị của</w:t>
            </w:r>
            <w:r w:rsidRPr="00BE51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F3E51">
              <w:rPr>
                <w:rStyle w:val="shorttext"/>
                <w:rFonts w:ascii="Times New Roman" w:hAnsi="Times New Roman" w:cs="Times New Roman"/>
                <w:sz w:val="24"/>
                <w:szCs w:val="24"/>
              </w:rPr>
              <w:t>một đối tượng TextRange có thể được tạo bằng cách sử dụng các đối tượng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C57D5" w:rsidRPr="00A806C7">
        <w:trPr>
          <w:jc w:val="center"/>
        </w:trPr>
        <w:tc>
          <w:tcPr>
            <w:tcW w:w="0" w:type="auto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8" w:history="1">
              <w:r w:rsidRPr="00BE51C7">
                <w:rPr>
                  <w:rFonts w:ascii="Times New Roman" w:hAnsi="Times New Roman" w:cs="Times New Roman"/>
                  <w:color w:val="1364C4"/>
                  <w:sz w:val="24"/>
                  <w:szCs w:val="24"/>
                </w:rPr>
                <w:t>LANG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9" w:history="1">
              <w:r w:rsidRPr="00BE51C7">
                <w:rPr>
                  <w:rFonts w:ascii="Times New Roman" w:hAnsi="Times New Roman" w:cs="Times New Roman"/>
                  <w:color w:val="1364C4"/>
                  <w:sz w:val="24"/>
                  <w:szCs w:val="24"/>
                </w:rPr>
                <w:t>lang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Thiết lập hoặc truy xuất ngôn ngữ cho 1 đối tượng.</w:t>
            </w:r>
          </w:p>
        </w:tc>
      </w:tr>
      <w:tr w:rsidR="005C57D5" w:rsidRPr="00A806C7">
        <w:trPr>
          <w:jc w:val="center"/>
        </w:trPr>
        <w:tc>
          <w:tcPr>
            <w:tcW w:w="0" w:type="auto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0" w:history="1">
              <w:r w:rsidRPr="00BE51C7">
                <w:rPr>
                  <w:rFonts w:ascii="Times New Roman" w:hAnsi="Times New Roman" w:cs="Times New Roman"/>
                  <w:color w:val="1364C4"/>
                  <w:sz w:val="24"/>
                  <w:szCs w:val="24"/>
                </w:rPr>
                <w:t>LANGUAGE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1" w:history="1">
              <w:r w:rsidRPr="00BE51C7">
                <w:rPr>
                  <w:rFonts w:ascii="Times New Roman" w:hAnsi="Times New Roman" w:cs="Times New Roman"/>
                  <w:color w:val="1364C4"/>
                  <w:sz w:val="24"/>
                  <w:szCs w:val="24"/>
                </w:rPr>
                <w:t>language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Thiết lập hoặc truy xuất ngôn ngữ  được viết trong script</w:t>
            </w:r>
            <w:r w:rsidRPr="00BE51C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C57D5" w:rsidRPr="00A806C7">
        <w:trPr>
          <w:jc w:val="center"/>
        </w:trPr>
        <w:tc>
          <w:tcPr>
            <w:tcW w:w="0" w:type="auto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2" w:history="1">
              <w:r w:rsidRPr="00BE51C7">
                <w:rPr>
                  <w:rFonts w:ascii="Times New Roman" w:hAnsi="Times New Roman" w:cs="Times New Roman"/>
                  <w:color w:val="1364C4"/>
                  <w:sz w:val="24"/>
                  <w:szCs w:val="24"/>
                </w:rPr>
                <w:t>lastChild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Truy xuất  tham chiếu cuối cùng của 1  đối tượng trong bộ chilNodes của 1 đối tượng</w:t>
            </w:r>
            <w:r w:rsidRPr="00BE51C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C57D5" w:rsidRPr="00A806C7">
        <w:trPr>
          <w:jc w:val="center"/>
        </w:trPr>
        <w:tc>
          <w:tcPr>
            <w:tcW w:w="0" w:type="auto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3" w:history="1">
              <w:r w:rsidRPr="00BE51C7">
                <w:rPr>
                  <w:rFonts w:ascii="Times New Roman" w:hAnsi="Times New Roman" w:cs="Times New Roman"/>
                  <w:color w:val="1364C4"/>
                  <w:sz w:val="24"/>
                  <w:szCs w:val="24"/>
                </w:rPr>
                <w:t>nextSibling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Truy xuất tham chiếu con tiếp theo của đối tượng gốc</w:t>
            </w:r>
            <w:r w:rsidRPr="00BE51C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C57D5" w:rsidRPr="00A806C7">
        <w:trPr>
          <w:jc w:val="center"/>
        </w:trPr>
        <w:tc>
          <w:tcPr>
            <w:tcW w:w="0" w:type="auto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4" w:history="1">
              <w:r w:rsidRPr="00BE51C7">
                <w:rPr>
                  <w:rFonts w:ascii="Times New Roman" w:hAnsi="Times New Roman" w:cs="Times New Roman"/>
                  <w:color w:val="1364C4"/>
                  <w:sz w:val="24"/>
                  <w:szCs w:val="24"/>
                </w:rPr>
                <w:t>nodeName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Truy xuất tên của một loại node</w:t>
            </w:r>
            <w:r w:rsidRPr="00BE51C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C57D5" w:rsidRPr="00A806C7">
        <w:trPr>
          <w:jc w:val="center"/>
        </w:trPr>
        <w:tc>
          <w:tcPr>
            <w:tcW w:w="0" w:type="auto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5" w:history="1">
              <w:r w:rsidRPr="00BE51C7">
                <w:rPr>
                  <w:rFonts w:ascii="Times New Roman" w:hAnsi="Times New Roman" w:cs="Times New Roman"/>
                  <w:color w:val="1364C4"/>
                  <w:sz w:val="24"/>
                  <w:szCs w:val="24"/>
                </w:rPr>
                <w:t>nodeType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Truy xuất các loại node yêu cầu</w:t>
            </w:r>
            <w:r w:rsidRPr="00BE51C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C57D5" w:rsidRPr="00A806C7">
        <w:trPr>
          <w:jc w:val="center"/>
        </w:trPr>
        <w:tc>
          <w:tcPr>
            <w:tcW w:w="0" w:type="auto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6" w:history="1">
              <w:r w:rsidRPr="00BE51C7">
                <w:rPr>
                  <w:rFonts w:ascii="Times New Roman" w:hAnsi="Times New Roman" w:cs="Times New Roman"/>
                  <w:color w:val="1364C4"/>
                  <w:sz w:val="24"/>
                  <w:szCs w:val="24"/>
                </w:rPr>
                <w:t>nodeValue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321A73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Thiết lập hoặc truy xuất giá trị của 1 nodes</w:t>
            </w:r>
          </w:p>
        </w:tc>
      </w:tr>
      <w:tr w:rsidR="005C57D5" w:rsidRPr="00A806C7">
        <w:trPr>
          <w:jc w:val="center"/>
        </w:trPr>
        <w:tc>
          <w:tcPr>
            <w:tcW w:w="0" w:type="auto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7" w:history="1">
              <w:r w:rsidRPr="00BE51C7">
                <w:rPr>
                  <w:rFonts w:ascii="Times New Roman" w:hAnsi="Times New Roman" w:cs="Times New Roman"/>
                  <w:color w:val="1364C4"/>
                  <w:sz w:val="24"/>
                  <w:szCs w:val="24"/>
                </w:rPr>
                <w:t>NOWRAP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8" w:history="1">
              <w:r w:rsidRPr="00BE51C7">
                <w:rPr>
                  <w:rFonts w:ascii="Times New Roman" w:hAnsi="Times New Roman" w:cs="Times New Roman"/>
                  <w:color w:val="1364C4"/>
                  <w:sz w:val="24"/>
                  <w:szCs w:val="24"/>
                </w:rPr>
                <w:t>noWrap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166BF1">
            <w:pPr>
              <w:spacing w:before="14" w:after="14" w:line="245" w:lineRule="atLeast"/>
              <w:ind w:right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Thiết lập hoặc truy xuất giá trị của WordWarp cho dù trình duyệt sẽ tự động thực hiện WordWarp</w:t>
            </w:r>
            <w:r w:rsidRPr="00BE51C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C57D5" w:rsidRPr="00A806C7">
        <w:trPr>
          <w:jc w:val="center"/>
        </w:trPr>
        <w:tc>
          <w:tcPr>
            <w:tcW w:w="0" w:type="auto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9" w:history="1">
              <w:r w:rsidRPr="00BE51C7">
                <w:rPr>
                  <w:rFonts w:ascii="Times New Roman" w:hAnsi="Times New Roman" w:cs="Times New Roman"/>
                  <w:color w:val="1364C4"/>
                  <w:sz w:val="24"/>
                  <w:szCs w:val="24"/>
                </w:rPr>
                <w:t>offsetHeight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F66305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r w:rsidRPr="00F66305">
              <w:rPr>
                <w:rStyle w:val="mediumtext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Truy xuất chiều cao của các đối tượng liên quan layout  hoặc kết hợp với đối tượng gốc( parent</w:t>
            </w:r>
            <w:r>
              <w:rPr>
                <w:rStyle w:val="mediumtext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)</w:t>
            </w:r>
            <w:r w:rsidRPr="00F66305">
              <w:rPr>
                <w:rStyle w:val="mediumtext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, theo quy định của thuộc tính offsetParent</w:t>
            </w:r>
            <w:r w:rsidRPr="00F663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C57D5" w:rsidRPr="00A806C7">
        <w:trPr>
          <w:jc w:val="center"/>
        </w:trPr>
        <w:tc>
          <w:tcPr>
            <w:tcW w:w="0" w:type="auto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10" w:history="1">
              <w:r w:rsidRPr="00BE51C7">
                <w:rPr>
                  <w:rFonts w:ascii="Times New Roman" w:hAnsi="Times New Roman" w:cs="Times New Roman"/>
                  <w:color w:val="1364C4"/>
                  <w:sz w:val="24"/>
                  <w:szCs w:val="24"/>
                </w:rPr>
                <w:t>offsetLeft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r w:rsidRPr="00F66305">
              <w:rPr>
                <w:rStyle w:val="mediumtext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Truy xuất </w:t>
            </w:r>
            <w:r>
              <w:rPr>
                <w:rStyle w:val="mediumtext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vị trí lề trái</w:t>
            </w:r>
            <w:r w:rsidRPr="00F66305">
              <w:rPr>
                <w:rStyle w:val="mediumtext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của các đối tượng liên quan layout  hoặc kết hợp với đối tượng gốc( parent</w:t>
            </w:r>
            <w:r>
              <w:rPr>
                <w:rStyle w:val="mediumtext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)</w:t>
            </w:r>
            <w:r w:rsidRPr="00F66305">
              <w:rPr>
                <w:rStyle w:val="mediumtext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, theo quy định của thuộc tính </w:t>
            </w:r>
            <w:r w:rsidRPr="00BE51C7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BE51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offsetParent</w:t>
            </w:r>
            <w:r w:rsidRPr="00BE51C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C57D5" w:rsidRPr="00A806C7">
        <w:trPr>
          <w:jc w:val="center"/>
        </w:trPr>
        <w:tc>
          <w:tcPr>
            <w:tcW w:w="0" w:type="auto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11" w:history="1">
              <w:r w:rsidRPr="00BE51C7">
                <w:rPr>
                  <w:rFonts w:ascii="Times New Roman" w:hAnsi="Times New Roman" w:cs="Times New Roman"/>
                  <w:color w:val="1364C4"/>
                  <w:sz w:val="24"/>
                  <w:szCs w:val="24"/>
                </w:rPr>
                <w:t>offsetParent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Truy xuất tham chiếu của đối tượng chứa các định nghĩa các thuộc tính của đối tượng theoffosetTop và đối tượng offsetLeft.</w:t>
            </w:r>
          </w:p>
        </w:tc>
      </w:tr>
      <w:tr w:rsidR="005C57D5" w:rsidRPr="00A806C7">
        <w:trPr>
          <w:jc w:val="center"/>
        </w:trPr>
        <w:tc>
          <w:tcPr>
            <w:tcW w:w="0" w:type="auto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12" w:history="1">
              <w:r w:rsidRPr="00BE51C7">
                <w:rPr>
                  <w:rFonts w:ascii="Times New Roman" w:hAnsi="Times New Roman" w:cs="Times New Roman"/>
                  <w:color w:val="1364C4"/>
                  <w:sz w:val="24"/>
                  <w:szCs w:val="24"/>
                </w:rPr>
                <w:t>offsetTop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Truy xuất giá trị tính toán top của đối tượng liên quan đến </w:t>
            </w:r>
            <w:r w:rsidRPr="00F66305">
              <w:rPr>
                <w:rStyle w:val="mediumtext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layout  hoặc kết hợp với đối tượng gốc( parent</w:t>
            </w:r>
            <w:r>
              <w:rPr>
                <w:rStyle w:val="mediumtext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)</w:t>
            </w:r>
            <w:r w:rsidRPr="00F66305">
              <w:rPr>
                <w:rStyle w:val="mediumtext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, theo quy định của thuộc tính</w:t>
            </w:r>
            <w:r>
              <w:rPr>
                <w:rStyle w:val="mediumtext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DE30A4">
              <w:rPr>
                <w:rStyle w:val="mediumtext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theoffsetParent</w:t>
            </w:r>
            <w:r w:rsidRPr="00BE51C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C57D5" w:rsidRPr="00A806C7">
        <w:trPr>
          <w:jc w:val="center"/>
        </w:trPr>
        <w:tc>
          <w:tcPr>
            <w:tcW w:w="0" w:type="auto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13" w:history="1">
              <w:r w:rsidRPr="00BE51C7">
                <w:rPr>
                  <w:rFonts w:ascii="Times New Roman" w:hAnsi="Times New Roman" w:cs="Times New Roman"/>
                  <w:color w:val="1364C4"/>
                  <w:sz w:val="24"/>
                  <w:szCs w:val="24"/>
                </w:rPr>
                <w:t>offsetWidth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Truy xuất giá trị chiều rộng của đối tượng liên quan đến </w:t>
            </w:r>
            <w:r w:rsidRPr="00F66305">
              <w:rPr>
                <w:rStyle w:val="mediumtext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layout  hoặc kết hợp với đối tượng gốc( parent</w:t>
            </w:r>
            <w:r>
              <w:rPr>
                <w:rStyle w:val="mediumtext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)</w:t>
            </w:r>
            <w:r w:rsidRPr="00F66305">
              <w:rPr>
                <w:rStyle w:val="mediumtext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, theo quy định của thuộc tính</w:t>
            </w:r>
            <w:r>
              <w:rPr>
                <w:rStyle w:val="mediumtext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DE30A4">
              <w:rPr>
                <w:rStyle w:val="mediumtext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theoffsetParent</w:t>
            </w:r>
            <w:r w:rsidRPr="00BE51C7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</w:p>
        </w:tc>
      </w:tr>
      <w:tr w:rsidR="005C57D5" w:rsidRPr="00A806C7">
        <w:trPr>
          <w:jc w:val="center"/>
        </w:trPr>
        <w:tc>
          <w:tcPr>
            <w:tcW w:w="0" w:type="auto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14" w:history="1">
              <w:r w:rsidRPr="00BE51C7">
                <w:rPr>
                  <w:rFonts w:ascii="Times New Roman" w:hAnsi="Times New Roman" w:cs="Times New Roman"/>
                  <w:color w:val="1364C4"/>
                  <w:sz w:val="24"/>
                  <w:szCs w:val="24"/>
                </w:rPr>
                <w:t>onOffBehavior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1B6544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r w:rsidRPr="001B6544">
              <w:rPr>
                <w:rFonts w:ascii="Times New Roman" w:hAnsi="Times New Roman" w:cs="Times New Roman"/>
                <w:sz w:val="24"/>
                <w:szCs w:val="24"/>
              </w:rPr>
              <w:t xml:space="preserve">Truy xuất một đối tượng mặc dù đối tượng được điều khiển bởi </w:t>
            </w:r>
            <w:r w:rsidRPr="001B6544">
              <w:rPr>
                <w:rStyle w:val="shorttext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6ECF9"/>
              </w:rPr>
              <w:t>Microsoft DirectAnimation là running</w:t>
            </w:r>
            <w:r w:rsidRPr="001B654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C57D5" w:rsidRPr="00A806C7">
        <w:trPr>
          <w:jc w:val="center"/>
        </w:trPr>
        <w:tc>
          <w:tcPr>
            <w:tcW w:w="0" w:type="auto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15" w:history="1">
              <w:r w:rsidRPr="00BE51C7">
                <w:rPr>
                  <w:rFonts w:ascii="Times New Roman" w:hAnsi="Times New Roman" w:cs="Times New Roman"/>
                  <w:color w:val="1364C4"/>
                  <w:sz w:val="24"/>
                  <w:szCs w:val="24"/>
                </w:rPr>
                <w:t>outerHTML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1B6544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r w:rsidRPr="001B6544">
              <w:rPr>
                <w:rStyle w:val="shorttext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6ECF9"/>
              </w:rPr>
              <w:t>Thiết lập hoặc truy xuất các đối tượng và nội dung của nó trong HTML</w:t>
            </w:r>
          </w:p>
        </w:tc>
      </w:tr>
      <w:tr w:rsidR="005C57D5" w:rsidRPr="00A806C7">
        <w:trPr>
          <w:jc w:val="center"/>
        </w:trPr>
        <w:tc>
          <w:tcPr>
            <w:tcW w:w="0" w:type="auto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16" w:history="1">
              <w:r w:rsidRPr="00BE51C7">
                <w:rPr>
                  <w:rFonts w:ascii="Times New Roman" w:hAnsi="Times New Roman" w:cs="Times New Roman"/>
                  <w:color w:val="1364C4"/>
                  <w:sz w:val="24"/>
                  <w:szCs w:val="24"/>
                </w:rPr>
                <w:t>outerText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r w:rsidRPr="001B6544">
              <w:rPr>
                <w:rStyle w:val="shorttext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6ECF9"/>
              </w:rPr>
              <w:t xml:space="preserve">Thiết lập hoặc truy xuất </w:t>
            </w:r>
            <w:r>
              <w:rPr>
                <w:rStyle w:val="shorttext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6ECF9"/>
              </w:rPr>
              <w:t xml:space="preserve">text trong đối tượng  </w:t>
            </w:r>
            <w:r w:rsidRPr="00BE51C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C57D5" w:rsidRPr="00A806C7">
        <w:trPr>
          <w:jc w:val="center"/>
        </w:trPr>
        <w:tc>
          <w:tcPr>
            <w:tcW w:w="0" w:type="auto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17" w:history="1">
              <w:r w:rsidRPr="00BE51C7">
                <w:rPr>
                  <w:rFonts w:ascii="Times New Roman" w:hAnsi="Times New Roman" w:cs="Times New Roman"/>
                  <w:color w:val="1364C4"/>
                  <w:sz w:val="24"/>
                  <w:szCs w:val="24"/>
                </w:rPr>
                <w:t>ownerDocument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Truy xuất các đối tượng document liên kết với các node</w:t>
            </w:r>
            <w:r w:rsidRPr="00BE51C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C57D5" w:rsidRPr="00A806C7">
        <w:trPr>
          <w:jc w:val="center"/>
        </w:trPr>
        <w:tc>
          <w:tcPr>
            <w:tcW w:w="0" w:type="auto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18" w:history="1">
              <w:r w:rsidRPr="00BE51C7">
                <w:rPr>
                  <w:rFonts w:ascii="Times New Roman" w:hAnsi="Times New Roman" w:cs="Times New Roman"/>
                  <w:color w:val="1364C4"/>
                  <w:sz w:val="24"/>
                  <w:szCs w:val="24"/>
                </w:rPr>
                <w:t>parentElement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5C6B0F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r w:rsidRPr="005C6B0F">
              <w:rPr>
                <w:rStyle w:val="shorttext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6ECF9"/>
              </w:rPr>
              <w:t>Truy xuất đối tượng trong cấp đối tượng cha mẹ</w:t>
            </w:r>
            <w:r w:rsidRPr="005C6B0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C57D5" w:rsidRPr="00A806C7">
        <w:trPr>
          <w:jc w:val="center"/>
        </w:trPr>
        <w:tc>
          <w:tcPr>
            <w:tcW w:w="0" w:type="auto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19" w:history="1">
              <w:r w:rsidRPr="00BE51C7">
                <w:rPr>
                  <w:rFonts w:ascii="Times New Roman" w:hAnsi="Times New Roman" w:cs="Times New Roman"/>
                  <w:color w:val="1364C4"/>
                  <w:sz w:val="24"/>
                  <w:szCs w:val="24"/>
                </w:rPr>
                <w:t>parentNode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r w:rsidRPr="005C6B0F">
              <w:rPr>
                <w:rStyle w:val="shorttext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6ECF9"/>
              </w:rPr>
              <w:t>Truy xuất đối tượng trong cấp đối tượng cha mẹ</w:t>
            </w:r>
            <w:r w:rsidRPr="00BE51C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C57D5" w:rsidRPr="00A806C7">
        <w:trPr>
          <w:jc w:val="center"/>
        </w:trPr>
        <w:tc>
          <w:tcPr>
            <w:tcW w:w="0" w:type="auto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20" w:history="1">
              <w:r w:rsidRPr="00BE51C7">
                <w:rPr>
                  <w:rFonts w:ascii="Times New Roman" w:hAnsi="Times New Roman" w:cs="Times New Roman"/>
                  <w:color w:val="1364C4"/>
                  <w:sz w:val="24"/>
                  <w:szCs w:val="24"/>
                </w:rPr>
                <w:t>parentTextEdit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r w:rsidRPr="007524B1">
              <w:rPr>
                <w:rStyle w:val="mediumtext"/>
                <w:rFonts w:ascii="Times New Roman" w:hAnsi="Times New Roman" w:cs="Times New Roman"/>
                <w:sz w:val="24"/>
                <w:szCs w:val="24"/>
              </w:rPr>
              <w:t>Truy xuất đối tượng container trong hệ thống tài liệu có thể được sử dụng để tạo ra một TextRange chứa originalobject</w:t>
            </w:r>
            <w:r w:rsidRPr="00BE51C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C57D5" w:rsidRPr="00A806C7">
        <w:trPr>
          <w:jc w:val="center"/>
        </w:trPr>
        <w:tc>
          <w:tcPr>
            <w:tcW w:w="0" w:type="auto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21" w:history="1">
              <w:r w:rsidRPr="00BE51C7">
                <w:rPr>
                  <w:rFonts w:ascii="Times New Roman" w:hAnsi="Times New Roman" w:cs="Times New Roman"/>
                  <w:color w:val="1364C4"/>
                  <w:sz w:val="24"/>
                  <w:szCs w:val="24"/>
                </w:rPr>
                <w:t>previousSibling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Truy xuất tham chiếu đến các con trước của đối tượng parent</w:t>
            </w:r>
            <w:r w:rsidRPr="00BE51C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C57D5" w:rsidRPr="00A806C7">
        <w:trPr>
          <w:jc w:val="center"/>
        </w:trPr>
        <w:tc>
          <w:tcPr>
            <w:tcW w:w="0" w:type="auto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22" w:history="1">
              <w:r w:rsidRPr="00BE51C7">
                <w:rPr>
                  <w:rFonts w:ascii="Times New Roman" w:hAnsi="Times New Roman" w:cs="Times New Roman"/>
                  <w:color w:val="1364C4"/>
                  <w:sz w:val="24"/>
                  <w:szCs w:val="24"/>
                </w:rPr>
                <w:t>readyState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Truy xuất trạng thái hiện tại của đối tượng</w:t>
            </w:r>
            <w:r w:rsidRPr="00BE51C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C57D5" w:rsidRPr="00A806C7">
        <w:trPr>
          <w:jc w:val="center"/>
        </w:trPr>
        <w:tc>
          <w:tcPr>
            <w:tcW w:w="0" w:type="auto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23" w:history="1">
              <w:r w:rsidRPr="00BE51C7">
                <w:rPr>
                  <w:rFonts w:ascii="Times New Roman" w:hAnsi="Times New Roman" w:cs="Times New Roman"/>
                  <w:color w:val="1364C4"/>
                  <w:sz w:val="24"/>
                  <w:szCs w:val="24"/>
                </w:rPr>
                <w:t>recordNumber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B726B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r w:rsidRPr="00BB726B">
              <w:rPr>
                <w:rStyle w:val="shorttext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6ECF9"/>
              </w:rPr>
              <w:t>Truy xuất bản ghi thứ tự từ bộ dữ liệu đã tạo ra đối tượng</w:t>
            </w:r>
            <w:r w:rsidRPr="00BB726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C57D5" w:rsidRPr="00A806C7">
        <w:trPr>
          <w:jc w:val="center"/>
        </w:trPr>
        <w:tc>
          <w:tcPr>
            <w:tcW w:w="0" w:type="auto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24" w:history="1">
              <w:r w:rsidRPr="00BE51C7">
                <w:rPr>
                  <w:rFonts w:ascii="Times New Roman" w:hAnsi="Times New Roman" w:cs="Times New Roman"/>
                  <w:color w:val="1364C4"/>
                  <w:sz w:val="24"/>
                  <w:szCs w:val="24"/>
                </w:rPr>
                <w:t>role</w:t>
              </w:r>
            </w:hyperlink>
            <w:r w:rsidRPr="00BE51C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A806C7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i1054" type="#_x0000_t75" alt="New for Internet Explorer 8" style="width:.75pt;height:.75pt;visibility:visible">
                  <v:imagedata r:id="rId9" o:title=""/>
                </v:shape>
              </w:pict>
            </w:r>
            <w:r w:rsidRPr="00BE51C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25" w:history="1">
              <w:r w:rsidRPr="00BE51C7">
                <w:rPr>
                  <w:rFonts w:ascii="Times New Roman" w:hAnsi="Times New Roman" w:cs="Times New Roman"/>
                  <w:color w:val="1364C4"/>
                  <w:sz w:val="24"/>
                  <w:szCs w:val="24"/>
                </w:rPr>
                <w:t>role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Thiết lập hoặc truy xuất vai trò của 1 yếu tố</w:t>
            </w:r>
            <w:r w:rsidRPr="00BE51C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C57D5" w:rsidRPr="00A806C7">
        <w:trPr>
          <w:jc w:val="center"/>
        </w:trPr>
        <w:tc>
          <w:tcPr>
            <w:tcW w:w="0" w:type="auto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26" w:history="1">
              <w:r w:rsidRPr="00BE51C7">
                <w:rPr>
                  <w:rFonts w:ascii="Times New Roman" w:hAnsi="Times New Roman" w:cs="Times New Roman"/>
                  <w:color w:val="1364C4"/>
                  <w:sz w:val="24"/>
                  <w:szCs w:val="24"/>
                </w:rPr>
                <w:t>scopeName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Thiết lập</w:t>
            </w:r>
            <w:r w:rsidRPr="00BE51C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hyperlink r:id="rId127" w:history="1">
              <w:r w:rsidRPr="00BE51C7">
                <w:rPr>
                  <w:rFonts w:ascii="Times New Roman" w:hAnsi="Times New Roman" w:cs="Times New Roman"/>
                  <w:color w:val="1364C4"/>
                  <w:sz w:val="24"/>
                  <w:szCs w:val="24"/>
                </w:rPr>
                <w:t>namespace</w:t>
              </w:r>
            </w:hyperlink>
            <w:r w:rsidRPr="00BE51C7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xác định cho 1 yếu tố</w:t>
            </w:r>
          </w:p>
        </w:tc>
      </w:tr>
      <w:tr w:rsidR="005C57D5" w:rsidRPr="00A806C7">
        <w:trPr>
          <w:jc w:val="center"/>
        </w:trPr>
        <w:tc>
          <w:tcPr>
            <w:tcW w:w="0" w:type="auto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28" w:history="1">
              <w:r w:rsidRPr="00BE51C7">
                <w:rPr>
                  <w:rFonts w:ascii="Times New Roman" w:hAnsi="Times New Roman" w:cs="Times New Roman"/>
                  <w:color w:val="1364C4"/>
                  <w:sz w:val="24"/>
                  <w:szCs w:val="24"/>
                </w:rPr>
                <w:t>scrollHeight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Truy xuất chiều cao di chuyển của 1 đối tượng</w:t>
            </w:r>
            <w:r w:rsidRPr="00BE51C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C57D5" w:rsidRPr="00A806C7">
        <w:trPr>
          <w:jc w:val="center"/>
        </w:trPr>
        <w:tc>
          <w:tcPr>
            <w:tcW w:w="0" w:type="auto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29" w:history="1">
              <w:r w:rsidRPr="00BE51C7">
                <w:rPr>
                  <w:rFonts w:ascii="Times New Roman" w:hAnsi="Times New Roman" w:cs="Times New Roman"/>
                  <w:color w:val="1364C4"/>
                  <w:sz w:val="24"/>
                  <w:szCs w:val="24"/>
                </w:rPr>
                <w:t>scrollLeft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Thiết lập hoặc truy xuất </w:t>
            </w:r>
            <w:r w:rsidRPr="003B69EC">
              <w:rPr>
                <w:rStyle w:val="mediumtext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6ECF9"/>
              </w:rPr>
              <w:t>khoảng cách giữa các cạnh bên trái của đối tượng và phần tận cùng bên trái của nội dung hiện đang hiển thị trong cửa sổ</w:t>
            </w:r>
            <w:r w:rsidRPr="003B69E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C57D5" w:rsidRPr="00A806C7">
        <w:trPr>
          <w:jc w:val="center"/>
        </w:trPr>
        <w:tc>
          <w:tcPr>
            <w:tcW w:w="0" w:type="auto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30" w:history="1">
              <w:r w:rsidRPr="00BE51C7">
                <w:rPr>
                  <w:rFonts w:ascii="Times New Roman" w:hAnsi="Times New Roman" w:cs="Times New Roman"/>
                  <w:color w:val="1364C4"/>
                  <w:sz w:val="24"/>
                  <w:szCs w:val="24"/>
                </w:rPr>
                <w:t>scrollTop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Thiết lập hoặc truy xuất </w:t>
            </w:r>
            <w:r w:rsidRPr="003B69EC">
              <w:rPr>
                <w:rStyle w:val="mediumtext"/>
                <w:rFonts w:ascii="Times New Roman" w:hAnsi="Times New Roman" w:cs="Times New Roman"/>
                <w:sz w:val="24"/>
                <w:szCs w:val="24"/>
              </w:rPr>
              <w:t>khoảng cách giữa phía trên cùng của objectand phần trên cùng của nội dung hiện đang hiển thị trong cửa sổ</w:t>
            </w:r>
            <w:r w:rsidRPr="003B69E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C57D5" w:rsidRPr="00A806C7">
        <w:trPr>
          <w:jc w:val="center"/>
        </w:trPr>
        <w:tc>
          <w:tcPr>
            <w:tcW w:w="0" w:type="auto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31" w:history="1">
              <w:r w:rsidRPr="00BE51C7">
                <w:rPr>
                  <w:rFonts w:ascii="Times New Roman" w:hAnsi="Times New Roman" w:cs="Times New Roman"/>
                  <w:color w:val="1364C4"/>
                  <w:sz w:val="24"/>
                  <w:szCs w:val="24"/>
                </w:rPr>
                <w:t>scrollWidth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Truy xuất chiều rộng di chuyển của 1 đối tượng</w:t>
            </w:r>
          </w:p>
        </w:tc>
      </w:tr>
      <w:tr w:rsidR="005C57D5" w:rsidRPr="00A806C7">
        <w:trPr>
          <w:jc w:val="center"/>
        </w:trPr>
        <w:tc>
          <w:tcPr>
            <w:tcW w:w="0" w:type="auto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32" w:history="1">
              <w:r w:rsidRPr="00BE51C7">
                <w:rPr>
                  <w:rFonts w:ascii="Times New Roman" w:hAnsi="Times New Roman" w:cs="Times New Roman"/>
                  <w:color w:val="1364C4"/>
                  <w:sz w:val="24"/>
                  <w:szCs w:val="24"/>
                </w:rPr>
                <w:t>sourceIndex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Truy xuất </w:t>
            </w:r>
            <w:r w:rsidRPr="00E568D2">
              <w:rPr>
                <w:rStyle w:val="mediumtext"/>
                <w:rFonts w:ascii="Times New Roman" w:hAnsi="Times New Roman" w:cs="Times New Roman"/>
                <w:sz w:val="24"/>
                <w:szCs w:val="24"/>
              </w:rPr>
              <w:t xml:space="preserve">vị trí thứ tự </w:t>
            </w:r>
            <w:r>
              <w:rPr>
                <w:rStyle w:val="mediumtext"/>
                <w:rFonts w:ascii="Times New Roman" w:hAnsi="Times New Roman" w:cs="Times New Roman"/>
                <w:sz w:val="24"/>
                <w:szCs w:val="24"/>
              </w:rPr>
              <w:t xml:space="preserve">trong nguồn được sắp xếp </w:t>
            </w:r>
            <w:r w:rsidRPr="00E568D2">
              <w:rPr>
                <w:rStyle w:val="mediumtext"/>
                <w:rFonts w:ascii="Times New Roman" w:hAnsi="Times New Roman" w:cs="Times New Roman"/>
                <w:sz w:val="24"/>
                <w:szCs w:val="24"/>
              </w:rPr>
              <w:t>đối tượng, như là đối tượng xuất hiện trong tài liệu của tất cả các bộ sưu tập</w:t>
            </w:r>
            <w:r w:rsidRPr="00BE51C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C57D5" w:rsidRPr="00A806C7">
        <w:trPr>
          <w:jc w:val="center"/>
        </w:trPr>
        <w:tc>
          <w:tcPr>
            <w:tcW w:w="0" w:type="auto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33" w:history="1">
              <w:r w:rsidRPr="00BE51C7">
                <w:rPr>
                  <w:rFonts w:ascii="Times New Roman" w:hAnsi="Times New Roman" w:cs="Times New Roman"/>
                  <w:color w:val="1364C4"/>
                  <w:sz w:val="24"/>
                  <w:szCs w:val="24"/>
                </w:rPr>
                <w:t>STYLE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Thiết lập đinh dạng bên trong cho các yếu tố</w:t>
            </w:r>
          </w:p>
        </w:tc>
      </w:tr>
      <w:tr w:rsidR="005C57D5" w:rsidRPr="00A806C7">
        <w:trPr>
          <w:jc w:val="center"/>
        </w:trPr>
        <w:tc>
          <w:tcPr>
            <w:tcW w:w="0" w:type="auto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34" w:history="1">
              <w:r w:rsidRPr="00BE51C7">
                <w:rPr>
                  <w:rFonts w:ascii="Times New Roman" w:hAnsi="Times New Roman" w:cs="Times New Roman"/>
                  <w:color w:val="1364C4"/>
                  <w:sz w:val="24"/>
                  <w:szCs w:val="24"/>
                </w:rPr>
                <w:t>TABINDEX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35" w:history="1">
              <w:r w:rsidRPr="00BE51C7">
                <w:rPr>
                  <w:rFonts w:ascii="Times New Roman" w:hAnsi="Times New Roman" w:cs="Times New Roman"/>
                  <w:color w:val="1364C4"/>
                  <w:sz w:val="24"/>
                  <w:szCs w:val="24"/>
                </w:rPr>
                <w:t>tabIndex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Thiết lập hoặc truy xuất  chỉ số thứ tự các tag  xác định.</w:t>
            </w:r>
          </w:p>
        </w:tc>
      </w:tr>
      <w:tr w:rsidR="005C57D5" w:rsidRPr="00A806C7">
        <w:trPr>
          <w:jc w:val="center"/>
        </w:trPr>
        <w:tc>
          <w:tcPr>
            <w:tcW w:w="0" w:type="auto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36" w:history="1">
              <w:r w:rsidRPr="00BE51C7">
                <w:rPr>
                  <w:rFonts w:ascii="Times New Roman" w:hAnsi="Times New Roman" w:cs="Times New Roman"/>
                  <w:color w:val="1364C4"/>
                  <w:sz w:val="24"/>
                  <w:szCs w:val="24"/>
                </w:rPr>
                <w:t>tagName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Truy xuất tên của tag của đối tượng</w:t>
            </w:r>
            <w:r w:rsidRPr="00BE51C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C57D5" w:rsidRPr="00A806C7">
        <w:trPr>
          <w:jc w:val="center"/>
        </w:trPr>
        <w:tc>
          <w:tcPr>
            <w:tcW w:w="0" w:type="auto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37" w:history="1">
              <w:r w:rsidRPr="00BE51C7">
                <w:rPr>
                  <w:rFonts w:ascii="Times New Roman" w:hAnsi="Times New Roman" w:cs="Times New Roman"/>
                  <w:color w:val="1364C4"/>
                  <w:sz w:val="24"/>
                  <w:szCs w:val="24"/>
                </w:rPr>
                <w:t>tagUrn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7065BF" w:rsidRDefault="005C57D5" w:rsidP="00BE51C7">
            <w:pPr>
              <w:spacing w:before="14" w:after="14" w:line="245" w:lineRule="atLeast"/>
              <w:ind w:left="14" w:right="14"/>
              <w:rPr>
                <w:rStyle w:val="shorttext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Thiết lập hoặc truy xuất qui định </w:t>
            </w:r>
            <w:r w:rsidRPr="007065BF">
              <w:rPr>
                <w:rStyle w:val="shorttext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Uniform Resource Name (urn) trong không gian namespace</w:t>
            </w:r>
          </w:p>
        </w:tc>
      </w:tr>
      <w:tr w:rsidR="005C57D5" w:rsidRPr="00A806C7">
        <w:trPr>
          <w:jc w:val="center"/>
        </w:trPr>
        <w:tc>
          <w:tcPr>
            <w:tcW w:w="0" w:type="auto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38" w:history="1">
              <w:r w:rsidRPr="00BE51C7">
                <w:rPr>
                  <w:rFonts w:ascii="Times New Roman" w:hAnsi="Times New Roman" w:cs="Times New Roman"/>
                  <w:color w:val="1364C4"/>
                  <w:sz w:val="24"/>
                  <w:szCs w:val="24"/>
                </w:rPr>
                <w:t>TITLE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39" w:history="1">
              <w:r w:rsidRPr="00BE51C7">
                <w:rPr>
                  <w:rFonts w:ascii="Times New Roman" w:hAnsi="Times New Roman" w:cs="Times New Roman"/>
                  <w:color w:val="1364C4"/>
                  <w:sz w:val="24"/>
                  <w:szCs w:val="24"/>
                </w:rPr>
                <w:t>title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Dùng để thiết lập hoặc truy xuất  thông tin của 1 đối tượng</w:t>
            </w:r>
          </w:p>
        </w:tc>
      </w:tr>
      <w:tr w:rsidR="005C57D5" w:rsidRPr="00A806C7">
        <w:trPr>
          <w:jc w:val="center"/>
        </w:trPr>
        <w:tc>
          <w:tcPr>
            <w:tcW w:w="0" w:type="auto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40" w:history="1">
              <w:r w:rsidRPr="00BE51C7">
                <w:rPr>
                  <w:rFonts w:ascii="Times New Roman" w:hAnsi="Times New Roman" w:cs="Times New Roman"/>
                  <w:color w:val="1364C4"/>
                  <w:sz w:val="24"/>
                  <w:szCs w:val="24"/>
                </w:rPr>
                <w:t>uniqueID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Khôi phục một </w:t>
            </w:r>
            <w:r w:rsidRPr="00BE51C7">
              <w:rPr>
                <w:rFonts w:ascii="Times New Roman" w:hAnsi="Times New Roman" w:cs="Times New Roman"/>
                <w:sz w:val="24"/>
                <w:szCs w:val="24"/>
              </w:rPr>
              <w:t xml:space="preserve">autogenerated,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bộ nhận diện duy nhất cho một đối tượng</w:t>
            </w:r>
          </w:p>
        </w:tc>
      </w:tr>
      <w:tr w:rsidR="005C57D5" w:rsidRPr="00A806C7">
        <w:trPr>
          <w:jc w:val="center"/>
        </w:trPr>
        <w:tc>
          <w:tcPr>
            <w:tcW w:w="0" w:type="auto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41" w:history="1">
              <w:r w:rsidRPr="00BE51C7">
                <w:rPr>
                  <w:rFonts w:ascii="Times New Roman" w:hAnsi="Times New Roman" w:cs="Times New Roman"/>
                  <w:color w:val="1364C4"/>
                  <w:sz w:val="24"/>
                  <w:szCs w:val="24"/>
                </w:rPr>
                <w:t>UNSELECTABLE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</w:tcPr>
          <w:p w:rsidR="005C57D5" w:rsidRPr="00BE51C7" w:rsidRDefault="005C57D5" w:rsidP="00BE51C7">
            <w:pPr>
              <w:spacing w:before="14" w:after="14" w:line="245" w:lineRule="atLeast"/>
              <w:ind w:left="14" w:right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Xác định 1 đối tượng ko thể lựa chọn</w:t>
            </w:r>
          </w:p>
        </w:tc>
      </w:tr>
    </w:tbl>
    <w:p w:rsidR="005C57D5" w:rsidRPr="00BE51C7" w:rsidRDefault="005C57D5" w:rsidP="00BE51C7">
      <w:p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18"/>
          <w:szCs w:val="18"/>
        </w:rPr>
      </w:pPr>
    </w:p>
    <w:p w:rsidR="005C57D5" w:rsidRPr="008204C5" w:rsidRDefault="005C57D5" w:rsidP="008204C5">
      <w:pPr>
        <w:spacing w:before="100" w:beforeAutospacing="1" w:after="100" w:afterAutospacing="1" w:line="240" w:lineRule="auto"/>
        <w:rPr>
          <w:rFonts w:ascii="Segoe UI" w:hAnsi="Segoe UI" w:cs="Segoe UI"/>
          <w:color w:val="000000"/>
          <w:sz w:val="18"/>
          <w:szCs w:val="18"/>
        </w:rPr>
      </w:pPr>
    </w:p>
    <w:sectPr w:rsidR="005C57D5" w:rsidRPr="008204C5" w:rsidSect="00136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egoe UI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E51C7"/>
    <w:rsid w:val="0000522A"/>
    <w:rsid w:val="00013020"/>
    <w:rsid w:val="00040E1A"/>
    <w:rsid w:val="0008018E"/>
    <w:rsid w:val="0008468B"/>
    <w:rsid w:val="000951DF"/>
    <w:rsid w:val="000D2360"/>
    <w:rsid w:val="000E6CE7"/>
    <w:rsid w:val="000F0D11"/>
    <w:rsid w:val="000F4DD2"/>
    <w:rsid w:val="001361A0"/>
    <w:rsid w:val="00166BF1"/>
    <w:rsid w:val="00174173"/>
    <w:rsid w:val="00176B8B"/>
    <w:rsid w:val="001816FB"/>
    <w:rsid w:val="001A63ED"/>
    <w:rsid w:val="001B6544"/>
    <w:rsid w:val="00210864"/>
    <w:rsid w:val="00242860"/>
    <w:rsid w:val="0024460F"/>
    <w:rsid w:val="002B730C"/>
    <w:rsid w:val="002C5EA5"/>
    <w:rsid w:val="002F4411"/>
    <w:rsid w:val="00303FC1"/>
    <w:rsid w:val="00304D8C"/>
    <w:rsid w:val="00321A73"/>
    <w:rsid w:val="003B69EC"/>
    <w:rsid w:val="003C117B"/>
    <w:rsid w:val="00437B74"/>
    <w:rsid w:val="004561CF"/>
    <w:rsid w:val="00476293"/>
    <w:rsid w:val="0047658A"/>
    <w:rsid w:val="00495947"/>
    <w:rsid w:val="004B2196"/>
    <w:rsid w:val="004B5741"/>
    <w:rsid w:val="004E2393"/>
    <w:rsid w:val="00510BAB"/>
    <w:rsid w:val="00553870"/>
    <w:rsid w:val="0057231A"/>
    <w:rsid w:val="0058538C"/>
    <w:rsid w:val="00597074"/>
    <w:rsid w:val="005B5272"/>
    <w:rsid w:val="005B5A12"/>
    <w:rsid w:val="005C2B6A"/>
    <w:rsid w:val="005C32E3"/>
    <w:rsid w:val="005C57D5"/>
    <w:rsid w:val="005C6B0F"/>
    <w:rsid w:val="005D6753"/>
    <w:rsid w:val="005D760D"/>
    <w:rsid w:val="00662C00"/>
    <w:rsid w:val="006A6AA3"/>
    <w:rsid w:val="006C2258"/>
    <w:rsid w:val="006C61B9"/>
    <w:rsid w:val="006E002A"/>
    <w:rsid w:val="007065BF"/>
    <w:rsid w:val="007524B1"/>
    <w:rsid w:val="007820C2"/>
    <w:rsid w:val="007C39F6"/>
    <w:rsid w:val="007D31D7"/>
    <w:rsid w:val="0081738F"/>
    <w:rsid w:val="008204C5"/>
    <w:rsid w:val="008707E9"/>
    <w:rsid w:val="00872332"/>
    <w:rsid w:val="008E1C72"/>
    <w:rsid w:val="008E650B"/>
    <w:rsid w:val="008F73C9"/>
    <w:rsid w:val="00936888"/>
    <w:rsid w:val="0094713F"/>
    <w:rsid w:val="00963B62"/>
    <w:rsid w:val="0097161E"/>
    <w:rsid w:val="00992D09"/>
    <w:rsid w:val="009C0F12"/>
    <w:rsid w:val="009D7667"/>
    <w:rsid w:val="009E76F0"/>
    <w:rsid w:val="00A73E77"/>
    <w:rsid w:val="00A806C7"/>
    <w:rsid w:val="00AC529C"/>
    <w:rsid w:val="00AC734C"/>
    <w:rsid w:val="00B64BBE"/>
    <w:rsid w:val="00B95E40"/>
    <w:rsid w:val="00BB726B"/>
    <w:rsid w:val="00BC6B3E"/>
    <w:rsid w:val="00BC7333"/>
    <w:rsid w:val="00BD33C9"/>
    <w:rsid w:val="00BE2595"/>
    <w:rsid w:val="00BE51C7"/>
    <w:rsid w:val="00C04816"/>
    <w:rsid w:val="00C14CD5"/>
    <w:rsid w:val="00CB2B00"/>
    <w:rsid w:val="00CE4F7D"/>
    <w:rsid w:val="00D46DD7"/>
    <w:rsid w:val="00D64DAE"/>
    <w:rsid w:val="00DD5326"/>
    <w:rsid w:val="00DE30A4"/>
    <w:rsid w:val="00E53C37"/>
    <w:rsid w:val="00E567EA"/>
    <w:rsid w:val="00E568D2"/>
    <w:rsid w:val="00E578CF"/>
    <w:rsid w:val="00EB057D"/>
    <w:rsid w:val="00F144C5"/>
    <w:rsid w:val="00F63821"/>
    <w:rsid w:val="00F66305"/>
    <w:rsid w:val="00F7172B"/>
    <w:rsid w:val="00FA4362"/>
    <w:rsid w:val="00FF3E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1A0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uiPriority w:val="99"/>
    <w:rsid w:val="00BE51C7"/>
  </w:style>
  <w:style w:type="character" w:styleId="Strong">
    <w:name w:val="Strong"/>
    <w:basedOn w:val="DefaultParagraphFont"/>
    <w:uiPriority w:val="99"/>
    <w:qFormat/>
    <w:rsid w:val="00BE51C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BE51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E51C7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DefaultParagraphFont"/>
    <w:uiPriority w:val="99"/>
    <w:rsid w:val="00FA4362"/>
  </w:style>
  <w:style w:type="character" w:customStyle="1" w:styleId="mediumtext">
    <w:name w:val="medium_text"/>
    <w:basedOn w:val="DefaultParagraphFont"/>
    <w:uiPriority w:val="99"/>
    <w:rsid w:val="00F663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1220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2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2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2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2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2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2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2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msdn.microsoft.com/en-us/library/cc304081(v=VS.85).aspx" TargetMode="External"/><Relationship Id="rId117" Type="http://schemas.openxmlformats.org/officeDocument/2006/relationships/hyperlink" Target="http://msdn.microsoft.com/en-us/library/ms534315(v=VS.85).aspx" TargetMode="External"/><Relationship Id="rId21" Type="http://schemas.openxmlformats.org/officeDocument/2006/relationships/hyperlink" Target="http://msdn.microsoft.com/en-us/library/cc304079(v=VS.85).aspx" TargetMode="External"/><Relationship Id="rId42" Type="http://schemas.openxmlformats.org/officeDocument/2006/relationships/hyperlink" Target="http://msdn.microsoft.com/en-us/library/cc304087(v=VS.85).aspx" TargetMode="External"/><Relationship Id="rId47" Type="http://schemas.openxmlformats.org/officeDocument/2006/relationships/hyperlink" Target="http://msdn.microsoft.com/en-us/library/dd433066(v=VS.85).aspx" TargetMode="External"/><Relationship Id="rId63" Type="http://schemas.openxmlformats.org/officeDocument/2006/relationships/hyperlink" Target="http://msdn.microsoft.com/en-us/library/ms537835(v=VS.85).aspx" TargetMode="External"/><Relationship Id="rId68" Type="http://schemas.openxmlformats.org/officeDocument/2006/relationships/hyperlink" Target="http://msdn.microsoft.com/en-us/library/ms537836(v=VS.85).aspx" TargetMode="External"/><Relationship Id="rId84" Type="http://schemas.openxmlformats.org/officeDocument/2006/relationships/hyperlink" Target="http://msdn.microsoft.com/en-us/library/ms533728(v=VS.85).aspx" TargetMode="External"/><Relationship Id="rId89" Type="http://schemas.openxmlformats.org/officeDocument/2006/relationships/hyperlink" Target="http://msdn.microsoft.com/en-us/library/ms533783(v=VS.85).aspx" TargetMode="External"/><Relationship Id="rId112" Type="http://schemas.openxmlformats.org/officeDocument/2006/relationships/hyperlink" Target="http://msdn.microsoft.com/en-us/library/ms534303(v=VS.85).aspx" TargetMode="External"/><Relationship Id="rId133" Type="http://schemas.openxmlformats.org/officeDocument/2006/relationships/hyperlink" Target="http://msdn.microsoft.com/en-us/library/ms534651(v=VS.85).aspx" TargetMode="External"/><Relationship Id="rId138" Type="http://schemas.openxmlformats.org/officeDocument/2006/relationships/hyperlink" Target="http://msdn.microsoft.com/en-us/library/ms534683(v=VS.85).aspx" TargetMode="External"/><Relationship Id="rId16" Type="http://schemas.openxmlformats.org/officeDocument/2006/relationships/hyperlink" Target="http://msdn.microsoft.com/en-us/library/cc848872(v=VS.85).aspx" TargetMode="External"/><Relationship Id="rId107" Type="http://schemas.openxmlformats.org/officeDocument/2006/relationships/hyperlink" Target="http://msdn.microsoft.com/en-us/library/ms534196(v=VS.85).aspx" TargetMode="External"/><Relationship Id="rId11" Type="http://schemas.openxmlformats.org/officeDocument/2006/relationships/hyperlink" Target="http://msdn.microsoft.com/en-us/library/cc304074(v=VS.85).aspx" TargetMode="External"/><Relationship Id="rId32" Type="http://schemas.openxmlformats.org/officeDocument/2006/relationships/hyperlink" Target="http://msdn.microsoft.com/en-us/library/cc848875(v=VS.85).aspx" TargetMode="External"/><Relationship Id="rId37" Type="http://schemas.openxmlformats.org/officeDocument/2006/relationships/hyperlink" Target="http://msdn.microsoft.com/en-us/library/cc304086(v=VS.85).aspx" TargetMode="External"/><Relationship Id="rId53" Type="http://schemas.openxmlformats.org/officeDocument/2006/relationships/hyperlink" Target="http://msdn.microsoft.com/en-us/library/cc304092(v=VS.85).aspx" TargetMode="External"/><Relationship Id="rId58" Type="http://schemas.openxmlformats.org/officeDocument/2006/relationships/hyperlink" Target="http://msdn.microsoft.com/en-us/library/cc848877(v=VS.85).aspx" TargetMode="External"/><Relationship Id="rId74" Type="http://schemas.openxmlformats.org/officeDocument/2006/relationships/hyperlink" Target="http://msdn.microsoft.com/en-us/library/ms533566(v=VS.85).aspx" TargetMode="External"/><Relationship Id="rId79" Type="http://schemas.openxmlformats.org/officeDocument/2006/relationships/hyperlink" Target="http://msdn.microsoft.com/en-us/library/ms533703(v=VS.85).aspx" TargetMode="External"/><Relationship Id="rId102" Type="http://schemas.openxmlformats.org/officeDocument/2006/relationships/hyperlink" Target="http://msdn.microsoft.com/en-us/library/ms533943(v=VS.85).aspx" TargetMode="External"/><Relationship Id="rId123" Type="http://schemas.openxmlformats.org/officeDocument/2006/relationships/hyperlink" Target="http://msdn.microsoft.com/en-us/library/ms534363(v=VS.85).aspx" TargetMode="External"/><Relationship Id="rId128" Type="http://schemas.openxmlformats.org/officeDocument/2006/relationships/hyperlink" Target="http://msdn.microsoft.com/en-us/library/ms534615(v=VS.85).aspx" TargetMode="External"/><Relationship Id="rId5" Type="http://schemas.openxmlformats.org/officeDocument/2006/relationships/hyperlink" Target="http://msdn.microsoft.com/en-us/library/ms533062(v=VS.85).aspx" TargetMode="External"/><Relationship Id="rId90" Type="http://schemas.openxmlformats.org/officeDocument/2006/relationships/hyperlink" Target="http://msdn.microsoft.com/en-us/library/ms533880(v=VS.85).aspx" TargetMode="External"/><Relationship Id="rId95" Type="http://schemas.openxmlformats.org/officeDocument/2006/relationships/hyperlink" Target="http://msdn.microsoft.com/en-us/library/ms533902(v=VS.85).aspx" TargetMode="External"/><Relationship Id="rId22" Type="http://schemas.openxmlformats.org/officeDocument/2006/relationships/hyperlink" Target="http://msdn.microsoft.com/en-us/library/cc304079(v=VS.85).aspx" TargetMode="External"/><Relationship Id="rId27" Type="http://schemas.openxmlformats.org/officeDocument/2006/relationships/hyperlink" Target="http://msdn.microsoft.com/en-us/library/cc304083(v=VS.85).aspx" TargetMode="External"/><Relationship Id="rId43" Type="http://schemas.openxmlformats.org/officeDocument/2006/relationships/hyperlink" Target="http://msdn.microsoft.com/en-us/library/cc304088(v=VS.85).aspx" TargetMode="External"/><Relationship Id="rId48" Type="http://schemas.openxmlformats.org/officeDocument/2006/relationships/hyperlink" Target="http://msdn.microsoft.com/en-us/library/dd433066(v=VS.85).aspx" TargetMode="External"/><Relationship Id="rId64" Type="http://schemas.openxmlformats.org/officeDocument/2006/relationships/hyperlink" Target="http://msdn.microsoft.com/en-us/library/cc304094(v=VS.85).aspx" TargetMode="External"/><Relationship Id="rId69" Type="http://schemas.openxmlformats.org/officeDocument/2006/relationships/hyperlink" Target="http://msdn.microsoft.com/en-us/library/ms533560(v=VS.85).aspx" TargetMode="External"/><Relationship Id="rId113" Type="http://schemas.openxmlformats.org/officeDocument/2006/relationships/hyperlink" Target="http://msdn.microsoft.com/en-us/library/ms534304(v=VS.85).aspx" TargetMode="External"/><Relationship Id="rId118" Type="http://schemas.openxmlformats.org/officeDocument/2006/relationships/hyperlink" Target="http://msdn.microsoft.com/en-us/library/ms534327(v=VS.85).aspx" TargetMode="External"/><Relationship Id="rId134" Type="http://schemas.openxmlformats.org/officeDocument/2006/relationships/hyperlink" Target="http://msdn.microsoft.com/en-us/library/ms534654(v=VS.85).aspx" TargetMode="External"/><Relationship Id="rId139" Type="http://schemas.openxmlformats.org/officeDocument/2006/relationships/hyperlink" Target="http://msdn.microsoft.com/en-us/library/ms534683(v=VS.85).aspx" TargetMode="External"/><Relationship Id="rId8" Type="http://schemas.openxmlformats.org/officeDocument/2006/relationships/hyperlink" Target="http://msdn.microsoft.com/en-us/library/dd347027(v=VS.85).aspx" TargetMode="External"/><Relationship Id="rId51" Type="http://schemas.openxmlformats.org/officeDocument/2006/relationships/hyperlink" Target="http://msdn.microsoft.com/en-us/library/cc304091(v=VS.85).aspx" TargetMode="External"/><Relationship Id="rId72" Type="http://schemas.openxmlformats.org/officeDocument/2006/relationships/hyperlink" Target="http://msdn.microsoft.com/en-us/library/ms533564(v=VS.85).aspx" TargetMode="External"/><Relationship Id="rId80" Type="http://schemas.openxmlformats.org/officeDocument/2006/relationships/hyperlink" Target="http://msdn.microsoft.com/en-us/library/ms533706(v=VS.85).aspx" TargetMode="External"/><Relationship Id="rId85" Type="http://schemas.openxmlformats.org/officeDocument/2006/relationships/hyperlink" Target="http://msdn.microsoft.com/en-us/library/ms533728(v=VS.85).aspx" TargetMode="External"/><Relationship Id="rId93" Type="http://schemas.openxmlformats.org/officeDocument/2006/relationships/hyperlink" Target="http://msdn.microsoft.com/en-us/library/ms533899(v=VS.85).aspx" TargetMode="External"/><Relationship Id="rId98" Type="http://schemas.openxmlformats.org/officeDocument/2006/relationships/hyperlink" Target="http://msdn.microsoft.com/en-us/library/ms533935(v=VS.85).aspx" TargetMode="External"/><Relationship Id="rId121" Type="http://schemas.openxmlformats.org/officeDocument/2006/relationships/hyperlink" Target="http://msdn.microsoft.com/en-us/library/ms534350(v=VS.85).aspx" TargetMode="External"/><Relationship Id="rId142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://msdn.microsoft.com/en-us/library/cc304074(v=VS.85).aspx" TargetMode="External"/><Relationship Id="rId17" Type="http://schemas.openxmlformats.org/officeDocument/2006/relationships/hyperlink" Target="http://msdn.microsoft.com/en-us/library/cc848873(v=VS.85).aspx" TargetMode="External"/><Relationship Id="rId25" Type="http://schemas.openxmlformats.org/officeDocument/2006/relationships/hyperlink" Target="http://msdn.microsoft.com/en-us/library/cc304081(v=VS.85).aspx" TargetMode="External"/><Relationship Id="rId33" Type="http://schemas.openxmlformats.org/officeDocument/2006/relationships/hyperlink" Target="http://msdn.microsoft.com/en-us/library/cc304085(v=VS.85).aspx" TargetMode="External"/><Relationship Id="rId38" Type="http://schemas.openxmlformats.org/officeDocument/2006/relationships/hyperlink" Target="http://msdn.microsoft.com/en-us/library/cc304086(v=VS.85).aspx" TargetMode="External"/><Relationship Id="rId46" Type="http://schemas.openxmlformats.org/officeDocument/2006/relationships/hyperlink" Target="http://msdn.microsoft.com/en-us/library/cc304089(v=VS.85).aspx" TargetMode="External"/><Relationship Id="rId59" Type="http://schemas.openxmlformats.org/officeDocument/2006/relationships/hyperlink" Target="http://msdn.microsoft.com/en-us/library/cc848878(v=VS.85).aspx" TargetMode="External"/><Relationship Id="rId67" Type="http://schemas.openxmlformats.org/officeDocument/2006/relationships/hyperlink" Target="http://msdn.microsoft.com/en-us/library/ms537836(v=VS.85).aspx" TargetMode="External"/><Relationship Id="rId103" Type="http://schemas.openxmlformats.org/officeDocument/2006/relationships/hyperlink" Target="http://msdn.microsoft.com/en-us/library/ms534189(v=VS.85).aspx" TargetMode="External"/><Relationship Id="rId108" Type="http://schemas.openxmlformats.org/officeDocument/2006/relationships/hyperlink" Target="http://msdn.microsoft.com/en-us/library/ms534196(v=VS.85).aspx" TargetMode="External"/><Relationship Id="rId116" Type="http://schemas.openxmlformats.org/officeDocument/2006/relationships/hyperlink" Target="http://msdn.microsoft.com/en-us/library/ms534311(v=VS.85).aspx" TargetMode="External"/><Relationship Id="rId124" Type="http://schemas.openxmlformats.org/officeDocument/2006/relationships/hyperlink" Target="http://msdn.microsoft.com/en-us/library/cc304102(v=VS.85).aspx" TargetMode="External"/><Relationship Id="rId129" Type="http://schemas.openxmlformats.org/officeDocument/2006/relationships/hyperlink" Target="http://msdn.microsoft.com/en-us/library/ms534617(v=VS.85).aspx" TargetMode="External"/><Relationship Id="rId137" Type="http://schemas.openxmlformats.org/officeDocument/2006/relationships/hyperlink" Target="http://msdn.microsoft.com/en-us/library/ms534658(v=VS.85).aspx" TargetMode="External"/><Relationship Id="rId20" Type="http://schemas.openxmlformats.org/officeDocument/2006/relationships/hyperlink" Target="http://msdn.microsoft.com/en-us/library/cc304077(v=VS.85).aspx" TargetMode="External"/><Relationship Id="rId41" Type="http://schemas.openxmlformats.org/officeDocument/2006/relationships/hyperlink" Target="http://msdn.microsoft.com/en-us/library/cc304087(v=VS.85).aspx" TargetMode="External"/><Relationship Id="rId54" Type="http://schemas.openxmlformats.org/officeDocument/2006/relationships/hyperlink" Target="http://msdn.microsoft.com/en-us/library/cc304092(v=VS.85).aspx" TargetMode="External"/><Relationship Id="rId62" Type="http://schemas.openxmlformats.org/officeDocument/2006/relationships/hyperlink" Target="http://msdn.microsoft.com/en-us/library/cc848879(v=VS.85).aspx" TargetMode="External"/><Relationship Id="rId70" Type="http://schemas.openxmlformats.org/officeDocument/2006/relationships/hyperlink" Target="http://msdn.microsoft.com/en-us/library/ms533560(v=VS.85).aspx" TargetMode="External"/><Relationship Id="rId75" Type="http://schemas.openxmlformats.org/officeDocument/2006/relationships/hyperlink" Target="http://msdn.microsoft.com/en-us/library/cc848898(v=VS.85).aspx" TargetMode="External"/><Relationship Id="rId83" Type="http://schemas.openxmlformats.org/officeDocument/2006/relationships/hyperlink" Target="http://msdn.microsoft.com/en-us/library/ms533709(v=VS.85).aspx" TargetMode="External"/><Relationship Id="rId88" Type="http://schemas.openxmlformats.org/officeDocument/2006/relationships/hyperlink" Target="http://msdn.microsoft.com/en-us/library/ms533783(v=VS.85).aspx" TargetMode="External"/><Relationship Id="rId91" Type="http://schemas.openxmlformats.org/officeDocument/2006/relationships/hyperlink" Target="http://msdn.microsoft.com/en-us/library/ms533880(v=VS.85).aspx" TargetMode="External"/><Relationship Id="rId96" Type="http://schemas.openxmlformats.org/officeDocument/2006/relationships/hyperlink" Target="http://msdn.microsoft.com/en-us/library/ms537839(v=VS.85).aspx" TargetMode="External"/><Relationship Id="rId111" Type="http://schemas.openxmlformats.org/officeDocument/2006/relationships/hyperlink" Target="http://msdn.microsoft.com/en-us/library/ms534302(v=VS.85).aspx" TargetMode="External"/><Relationship Id="rId132" Type="http://schemas.openxmlformats.org/officeDocument/2006/relationships/hyperlink" Target="http://msdn.microsoft.com/en-us/library/ms534635(v=VS.85).aspx" TargetMode="External"/><Relationship Id="rId140" Type="http://schemas.openxmlformats.org/officeDocument/2006/relationships/hyperlink" Target="http://msdn.microsoft.com/en-us/library/ms534704(v=VS.85).aspx" TargetMode="External"/><Relationship Id="rId1" Type="http://schemas.openxmlformats.org/officeDocument/2006/relationships/styles" Target="styles.xml"/><Relationship Id="rId6" Type="http://schemas.openxmlformats.org/officeDocument/2006/relationships/hyperlink" Target="http://msdn.microsoft.com/en-us/library/ms533069(v=VS.85).aspx" TargetMode="External"/><Relationship Id="rId15" Type="http://schemas.openxmlformats.org/officeDocument/2006/relationships/hyperlink" Target="http://msdn.microsoft.com/en-us/library/cc848872(v=VS.85).aspx" TargetMode="External"/><Relationship Id="rId23" Type="http://schemas.openxmlformats.org/officeDocument/2006/relationships/hyperlink" Target="http://msdn.microsoft.com/en-us/library/cc848874(v=VS.85).aspx" TargetMode="External"/><Relationship Id="rId28" Type="http://schemas.openxmlformats.org/officeDocument/2006/relationships/hyperlink" Target="http://msdn.microsoft.com/en-us/library/cc304083(v=VS.85).aspx" TargetMode="External"/><Relationship Id="rId36" Type="http://schemas.openxmlformats.org/officeDocument/2006/relationships/hyperlink" Target="http://msdn.microsoft.com/en-us/library/dd433065(v=VS.85).aspx" TargetMode="External"/><Relationship Id="rId49" Type="http://schemas.openxmlformats.org/officeDocument/2006/relationships/hyperlink" Target="http://msdn.microsoft.com/en-us/library/cc304090(v=VS.85).aspx" TargetMode="External"/><Relationship Id="rId57" Type="http://schemas.openxmlformats.org/officeDocument/2006/relationships/hyperlink" Target="http://msdn.microsoft.com/en-us/library/cc848877(v=VS.85).aspx" TargetMode="External"/><Relationship Id="rId106" Type="http://schemas.openxmlformats.org/officeDocument/2006/relationships/hyperlink" Target="http://msdn.microsoft.com/en-us/library/ms534192(v=VS.85).aspx" TargetMode="External"/><Relationship Id="rId114" Type="http://schemas.openxmlformats.org/officeDocument/2006/relationships/hyperlink" Target="http://msdn.microsoft.com/en-us/library/ms533630(v=VS.85).aspx" TargetMode="External"/><Relationship Id="rId119" Type="http://schemas.openxmlformats.org/officeDocument/2006/relationships/hyperlink" Target="http://msdn.microsoft.com/en-us/library/ms534328(v=VS.85).aspx" TargetMode="External"/><Relationship Id="rId127" Type="http://schemas.openxmlformats.org/officeDocument/2006/relationships/hyperlink" Target="http://msdn.microsoft.com/en-us/library/ms754539(v=VS.85).aspx" TargetMode="External"/><Relationship Id="rId10" Type="http://schemas.openxmlformats.org/officeDocument/2006/relationships/hyperlink" Target="http://msdn.microsoft.com/en-us/library/dd347027(v=VS.85).aspx" TargetMode="External"/><Relationship Id="rId31" Type="http://schemas.openxmlformats.org/officeDocument/2006/relationships/hyperlink" Target="http://msdn.microsoft.com/en-us/library/cc848875(v=VS.85).aspx" TargetMode="External"/><Relationship Id="rId44" Type="http://schemas.openxmlformats.org/officeDocument/2006/relationships/hyperlink" Target="http://msdn.microsoft.com/en-us/library/cc304088(v=VS.85).aspx" TargetMode="External"/><Relationship Id="rId52" Type="http://schemas.openxmlformats.org/officeDocument/2006/relationships/hyperlink" Target="http://msdn.microsoft.com/en-us/library/cc304091(v=VS.85).aspx" TargetMode="External"/><Relationship Id="rId60" Type="http://schemas.openxmlformats.org/officeDocument/2006/relationships/hyperlink" Target="http://msdn.microsoft.com/en-us/library/cc848878(v=VS.85).aspx" TargetMode="External"/><Relationship Id="rId65" Type="http://schemas.openxmlformats.org/officeDocument/2006/relationships/hyperlink" Target="http://msdn.microsoft.com/en-us/library/ms533508(v=VS.85).aspx" TargetMode="External"/><Relationship Id="rId73" Type="http://schemas.openxmlformats.org/officeDocument/2006/relationships/hyperlink" Target="http://msdn.microsoft.com/en-us/library/ms533565(v=VS.85).aspx" TargetMode="External"/><Relationship Id="rId78" Type="http://schemas.openxmlformats.org/officeDocument/2006/relationships/hyperlink" Target="http://msdn.microsoft.com/en-us/library/ms533703(v=VS.85).aspx" TargetMode="External"/><Relationship Id="rId81" Type="http://schemas.openxmlformats.org/officeDocument/2006/relationships/hyperlink" Target="http://msdn.microsoft.com/en-us/library/ms533706(v=VS.85).aspx" TargetMode="External"/><Relationship Id="rId86" Type="http://schemas.openxmlformats.org/officeDocument/2006/relationships/hyperlink" Target="http://msdn.microsoft.com/en-us/library/ms533734(v=VS.85).aspx" TargetMode="External"/><Relationship Id="rId94" Type="http://schemas.openxmlformats.org/officeDocument/2006/relationships/hyperlink" Target="http://msdn.microsoft.com/en-us/library/ms537838(v=VS.85).aspx" TargetMode="External"/><Relationship Id="rId99" Type="http://schemas.openxmlformats.org/officeDocument/2006/relationships/hyperlink" Target="http://msdn.microsoft.com/en-us/library/ms533935(v=VS.85).aspx" TargetMode="External"/><Relationship Id="rId101" Type="http://schemas.openxmlformats.org/officeDocument/2006/relationships/hyperlink" Target="http://msdn.microsoft.com/en-us/library/ms533940(v=VS.85).aspx" TargetMode="External"/><Relationship Id="rId122" Type="http://schemas.openxmlformats.org/officeDocument/2006/relationships/hyperlink" Target="http://msdn.microsoft.com/en-us/library/ms534358(v=VS.85).aspx" TargetMode="External"/><Relationship Id="rId130" Type="http://schemas.openxmlformats.org/officeDocument/2006/relationships/hyperlink" Target="http://msdn.microsoft.com/en-us/library/ms534618(v=VS.85).aspx" TargetMode="External"/><Relationship Id="rId135" Type="http://schemas.openxmlformats.org/officeDocument/2006/relationships/hyperlink" Target="http://msdn.microsoft.com/en-us/library/ms534654(v=VS.85).aspx" TargetMode="External"/><Relationship Id="rId143" Type="http://schemas.openxmlformats.org/officeDocument/2006/relationships/theme" Target="theme/theme1.xml"/><Relationship Id="rId4" Type="http://schemas.openxmlformats.org/officeDocument/2006/relationships/hyperlink" Target="http://msdn.microsoft.com/en-us/library/ms533062(v=VS.85).aspx" TargetMode="External"/><Relationship Id="rId9" Type="http://schemas.openxmlformats.org/officeDocument/2006/relationships/image" Target="media/image1.png"/><Relationship Id="rId13" Type="http://schemas.openxmlformats.org/officeDocument/2006/relationships/hyperlink" Target="http://msdn.microsoft.com/en-us/library/cc304075(v=VS.85).aspx" TargetMode="External"/><Relationship Id="rId18" Type="http://schemas.openxmlformats.org/officeDocument/2006/relationships/hyperlink" Target="http://msdn.microsoft.com/en-us/library/cc848873(v=VS.85).aspx" TargetMode="External"/><Relationship Id="rId39" Type="http://schemas.openxmlformats.org/officeDocument/2006/relationships/hyperlink" Target="http://msdn.microsoft.com/en-us/library/cc848876(v=VS.85).aspx" TargetMode="External"/><Relationship Id="rId109" Type="http://schemas.openxmlformats.org/officeDocument/2006/relationships/hyperlink" Target="http://msdn.microsoft.com/en-us/library/ms534199(v=VS.85).aspx" TargetMode="External"/><Relationship Id="rId34" Type="http://schemas.openxmlformats.org/officeDocument/2006/relationships/hyperlink" Target="http://msdn.microsoft.com/en-us/library/cc304085(v=VS.85).aspx" TargetMode="External"/><Relationship Id="rId50" Type="http://schemas.openxmlformats.org/officeDocument/2006/relationships/hyperlink" Target="http://msdn.microsoft.com/en-us/library/cc304090(v=VS.85).aspx" TargetMode="External"/><Relationship Id="rId55" Type="http://schemas.openxmlformats.org/officeDocument/2006/relationships/hyperlink" Target="http://msdn.microsoft.com/en-us/library/cc304093(v=VS.85).aspx" TargetMode="External"/><Relationship Id="rId76" Type="http://schemas.openxmlformats.org/officeDocument/2006/relationships/hyperlink" Target="http://msdn.microsoft.com/en-us/library/ms537837(v=VS.85).aspx" TargetMode="External"/><Relationship Id="rId97" Type="http://schemas.openxmlformats.org/officeDocument/2006/relationships/hyperlink" Target="http://msdn.microsoft.com/en-us/library/ms533920(v=VS.85).aspx" TargetMode="External"/><Relationship Id="rId104" Type="http://schemas.openxmlformats.org/officeDocument/2006/relationships/hyperlink" Target="http://msdn.microsoft.com/en-us/library/ms534190(v=VS.85).aspx" TargetMode="External"/><Relationship Id="rId120" Type="http://schemas.openxmlformats.org/officeDocument/2006/relationships/hyperlink" Target="http://msdn.microsoft.com/en-us/library/ms534330(v=VS.85).aspx" TargetMode="External"/><Relationship Id="rId125" Type="http://schemas.openxmlformats.org/officeDocument/2006/relationships/hyperlink" Target="http://msdn.microsoft.com/en-us/library/cc304102(v=VS.85).aspx" TargetMode="External"/><Relationship Id="rId141" Type="http://schemas.openxmlformats.org/officeDocument/2006/relationships/hyperlink" Target="http://msdn.microsoft.com/en-us/library/ms537840(v=VS.85).aspx" TargetMode="External"/><Relationship Id="rId7" Type="http://schemas.openxmlformats.org/officeDocument/2006/relationships/hyperlink" Target="http://msdn.microsoft.com/en-us/library/ms533069(v=VS.85).aspx" TargetMode="External"/><Relationship Id="rId71" Type="http://schemas.openxmlformats.org/officeDocument/2006/relationships/hyperlink" Target="http://msdn.microsoft.com/en-us/library/ms533563(v=VS.85).aspx" TargetMode="External"/><Relationship Id="rId92" Type="http://schemas.openxmlformats.org/officeDocument/2006/relationships/hyperlink" Target="http://msdn.microsoft.com/en-us/library/ms533897(v=VS.85).aspx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msdn.microsoft.com/en-us/library/cc304084(v=VS.85).aspx" TargetMode="External"/><Relationship Id="rId24" Type="http://schemas.openxmlformats.org/officeDocument/2006/relationships/hyperlink" Target="http://msdn.microsoft.com/en-us/library/cc848874(v=VS.85).aspx" TargetMode="External"/><Relationship Id="rId40" Type="http://schemas.openxmlformats.org/officeDocument/2006/relationships/hyperlink" Target="http://msdn.microsoft.com/en-us/library/cc848876(v=VS.85).aspx" TargetMode="External"/><Relationship Id="rId45" Type="http://schemas.openxmlformats.org/officeDocument/2006/relationships/hyperlink" Target="http://msdn.microsoft.com/en-us/library/cc304089(v=VS.85).aspx" TargetMode="External"/><Relationship Id="rId66" Type="http://schemas.openxmlformats.org/officeDocument/2006/relationships/hyperlink" Target="http://msdn.microsoft.com/en-us/library/ms533546(v=VS.85).aspx" TargetMode="External"/><Relationship Id="rId87" Type="http://schemas.openxmlformats.org/officeDocument/2006/relationships/hyperlink" Target="http://msdn.microsoft.com/en-us/library/ms533755(v=VS.85).aspx" TargetMode="External"/><Relationship Id="rId110" Type="http://schemas.openxmlformats.org/officeDocument/2006/relationships/hyperlink" Target="http://msdn.microsoft.com/en-us/library/ms534200(v=VS.85).aspx" TargetMode="External"/><Relationship Id="rId115" Type="http://schemas.openxmlformats.org/officeDocument/2006/relationships/hyperlink" Target="http://msdn.microsoft.com/en-us/library/ms534310(v=VS.85).aspx" TargetMode="External"/><Relationship Id="rId131" Type="http://schemas.openxmlformats.org/officeDocument/2006/relationships/hyperlink" Target="http://msdn.microsoft.com/en-us/library/ms534619(v=VS.85).aspx" TargetMode="External"/><Relationship Id="rId136" Type="http://schemas.openxmlformats.org/officeDocument/2006/relationships/hyperlink" Target="http://msdn.microsoft.com/en-us/library/ms534657(v=VS.85).aspx" TargetMode="External"/><Relationship Id="rId61" Type="http://schemas.openxmlformats.org/officeDocument/2006/relationships/hyperlink" Target="http://msdn.microsoft.com/en-us/library/cc848879(v=VS.85).aspx" TargetMode="External"/><Relationship Id="rId82" Type="http://schemas.openxmlformats.org/officeDocument/2006/relationships/hyperlink" Target="http://msdn.microsoft.com/en-us/library/ms533709(v=VS.85).aspx" TargetMode="External"/><Relationship Id="rId19" Type="http://schemas.openxmlformats.org/officeDocument/2006/relationships/hyperlink" Target="http://msdn.microsoft.com/en-us/library/cc304077(v=VS.85).aspx" TargetMode="External"/><Relationship Id="rId14" Type="http://schemas.openxmlformats.org/officeDocument/2006/relationships/hyperlink" Target="http://msdn.microsoft.com/en-us/library/cc304075(v=VS.85).aspx" TargetMode="External"/><Relationship Id="rId30" Type="http://schemas.openxmlformats.org/officeDocument/2006/relationships/hyperlink" Target="http://msdn.microsoft.com/en-us/library/cc304084(v=VS.85).aspx" TargetMode="External"/><Relationship Id="rId35" Type="http://schemas.openxmlformats.org/officeDocument/2006/relationships/hyperlink" Target="http://msdn.microsoft.com/en-us/library/dd433065(v=VS.85).aspx" TargetMode="External"/><Relationship Id="rId56" Type="http://schemas.openxmlformats.org/officeDocument/2006/relationships/hyperlink" Target="http://msdn.microsoft.com/en-us/library/cc304093(v=VS.85).aspx" TargetMode="External"/><Relationship Id="rId77" Type="http://schemas.openxmlformats.org/officeDocument/2006/relationships/hyperlink" Target="http://msdn.microsoft.com/en-us/library/ms537837(v=VS.85).aspx" TargetMode="External"/><Relationship Id="rId100" Type="http://schemas.openxmlformats.org/officeDocument/2006/relationships/hyperlink" Target="http://msdn.microsoft.com/en-us/library/ms533940(v=VS.85).aspx" TargetMode="External"/><Relationship Id="rId105" Type="http://schemas.openxmlformats.org/officeDocument/2006/relationships/hyperlink" Target="http://msdn.microsoft.com/en-us/library/ms534191(v=VS.85).aspx" TargetMode="External"/><Relationship Id="rId126" Type="http://schemas.openxmlformats.org/officeDocument/2006/relationships/hyperlink" Target="http://msdn.microsoft.com/en-us/library/ms534388(v=VS.85)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314</TotalTime>
  <Pages>7</Pages>
  <Words>2897</Words>
  <Characters>16517</Characters>
  <Application>Microsoft Office Outlook</Application>
  <DocSecurity>0</DocSecurity>
  <Lines>0</Lines>
  <Paragraphs>0</Paragraphs>
  <ScaleCrop>false</ScaleCrop>
  <Company>angel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User</cp:lastModifiedBy>
  <cp:revision>95</cp:revision>
  <dcterms:created xsi:type="dcterms:W3CDTF">2010-08-28T12:30:00Z</dcterms:created>
  <dcterms:modified xsi:type="dcterms:W3CDTF">2002-01-04T03:53:00Z</dcterms:modified>
</cp:coreProperties>
</file>